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699" w:rsidRDefault="00FB6A4E" w:rsidP="000D369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73BD88" wp14:editId="4F3AB856">
                <wp:simplePos x="0" y="0"/>
                <wp:positionH relativeFrom="column">
                  <wp:posOffset>-1892300</wp:posOffset>
                </wp:positionH>
                <wp:positionV relativeFrom="paragraph">
                  <wp:posOffset>-2925445</wp:posOffset>
                </wp:positionV>
                <wp:extent cx="3368675" cy="6039485"/>
                <wp:effectExtent l="247650" t="0" r="1317625" b="399415"/>
                <wp:wrapNone/>
                <wp:docPr id="22" name="Lu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29046">
                          <a:off x="0" y="0"/>
                          <a:ext cx="3368675" cy="6039485"/>
                        </a:xfrm>
                        <a:prstGeom prst="moon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8B1D46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Lune 22" o:spid="_x0000_s1026" type="#_x0000_t184" style="position:absolute;margin-left:-149pt;margin-top:-230.35pt;width:265.25pt;height:475.55pt;rotation:2543939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" fillcolor="#ffc000" stroked="f" strokeweight="2pt"/>
            </w:pict>
          </mc:Fallback>
        </mc:AlternateContent>
      </w:r>
    </w:p>
    <w:p w:rsidR="004C2BFF" w:rsidRDefault="004C2BFF" w:rsidP="000D3699"/>
    <w:p w:rsidR="004C2BFF" w:rsidRDefault="004C2BFF" w:rsidP="000D3699"/>
    <w:p w:rsidR="004C2BFF" w:rsidRDefault="004C2BFF" w:rsidP="000D3699"/>
    <w:p w:rsidR="00CE2C8B" w:rsidRDefault="00CE2C8B" w:rsidP="001C0155">
      <w:pPr>
        <w:tabs>
          <w:tab w:val="left" w:pos="426"/>
        </w:tabs>
        <w:ind w:left="284"/>
      </w:pPr>
    </w:p>
    <w:p w:rsidR="00A8673B" w:rsidRDefault="00A8673B" w:rsidP="001C0155">
      <w:pPr>
        <w:tabs>
          <w:tab w:val="left" w:pos="426"/>
        </w:tabs>
        <w:ind w:left="284"/>
      </w:pPr>
    </w:p>
    <w:p w:rsidR="001C0155" w:rsidRDefault="00FB6A4E" w:rsidP="00FB6A4E">
      <w:pPr>
        <w:tabs>
          <w:tab w:val="left" w:pos="426"/>
        </w:tabs>
        <w:ind w:left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BEA259" wp14:editId="1E66E16A">
                <wp:simplePos x="0" y="0"/>
                <wp:positionH relativeFrom="column">
                  <wp:posOffset>1930903</wp:posOffset>
                </wp:positionH>
                <wp:positionV relativeFrom="paragraph">
                  <wp:posOffset>206807</wp:posOffset>
                </wp:positionV>
                <wp:extent cx="6929755" cy="12300585"/>
                <wp:effectExtent l="3181350" t="781050" r="537845" b="0"/>
                <wp:wrapNone/>
                <wp:docPr id="21" name="Lu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44600">
                          <a:off x="0" y="0"/>
                          <a:ext cx="6929755" cy="12300585"/>
                        </a:xfrm>
                        <a:prstGeom prst="moon">
                          <a:avLst/>
                        </a:prstGeom>
                        <a:solidFill>
                          <a:srgbClr val="0055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E0EBC" id="Lune 21" o:spid="_x0000_s1026" type="#_x0000_t184" style="position:absolute;margin-left:152.05pt;margin-top:16.3pt;width:545.65pt;height:968.55pt;rotation:-9126325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" fillcolor="#05a" stroked="f" strokeweight="2pt"/>
            </w:pict>
          </mc:Fallback>
        </mc:AlternateContent>
      </w:r>
      <w:r w:rsidR="002C4A2F" w:rsidRPr="002C4A2F">
        <w:t xml:space="preserve"> </w:t>
      </w:r>
    </w:p>
    <w:p w:rsidR="001C0155" w:rsidRDefault="001C0155" w:rsidP="00FB3DA6"/>
    <w:p w:rsidR="001C0155" w:rsidRDefault="001C0155" w:rsidP="00FB3DA6"/>
    <w:p w:rsidR="002C4A2F" w:rsidRDefault="002C4A2F" w:rsidP="00FB3DA6"/>
    <w:p w:rsidR="002C4A2F" w:rsidRDefault="002C4A2F" w:rsidP="00FB3DA6"/>
    <w:p w:rsidR="002C4A2F" w:rsidRDefault="002C4A2F" w:rsidP="00FB3DA6"/>
    <w:p w:rsidR="002C4A2F" w:rsidRDefault="002C4A2F" w:rsidP="002C4A2F">
      <w:pPr>
        <w:jc w:val="center"/>
      </w:pPr>
      <w:r>
        <w:rPr>
          <w:noProof/>
        </w:rPr>
        <w:drawing>
          <wp:inline distT="0" distB="0" distL="0" distR="0" wp14:anchorId="526C7A29" wp14:editId="26976830">
            <wp:extent cx="4935613" cy="1746914"/>
            <wp:effectExtent l="0" t="0" r="0" b="5715"/>
            <wp:docPr id="1" name="Image 1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642" cy="1796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A2F" w:rsidRDefault="002C4A2F" w:rsidP="00FB3DA6"/>
    <w:p w:rsidR="002C4A2F" w:rsidRDefault="002C4A2F" w:rsidP="002C4A2F">
      <w:pPr>
        <w:pStyle w:val="Titredudocument"/>
      </w:pPr>
      <w:r>
        <w:t>Agenda familiale</w:t>
      </w:r>
    </w:p>
    <w:p w:rsidR="002C4A2F" w:rsidRPr="002C4A2F" w:rsidRDefault="002C4A2F" w:rsidP="002C4A2F"/>
    <w:p w:rsidR="002C4A2F" w:rsidRPr="002C4A2F" w:rsidRDefault="002C4A2F" w:rsidP="002C4A2F"/>
    <w:tbl>
      <w:tblPr>
        <w:tblpPr w:leftFromText="141" w:rightFromText="141" w:vertAnchor="text" w:horzAnchor="margin" w:tblpXSpec="center" w:tblpY="41"/>
        <w:tblW w:w="8998" w:type="dxa"/>
        <w:tblLayout w:type="fixed"/>
        <w:tblLook w:val="04A0" w:firstRow="1" w:lastRow="0" w:firstColumn="1" w:lastColumn="0" w:noHBand="0" w:noVBand="1"/>
      </w:tblPr>
      <w:tblGrid>
        <w:gridCol w:w="8998"/>
      </w:tblGrid>
      <w:tr w:rsidR="002C4A2F" w:rsidTr="00AA04BB">
        <w:trPr>
          <w:trHeight w:val="716"/>
        </w:trPr>
        <w:tc>
          <w:tcPr>
            <w:tcW w:w="8998" w:type="dxa"/>
            <w:shd w:val="clear" w:color="auto" w:fill="FFFFFF" w:themeFill="background1"/>
          </w:tcPr>
          <w:p w:rsidR="002C4A2F" w:rsidRDefault="002C4A2F" w:rsidP="00161B80">
            <w:pPr>
              <w:ind w:right="-108"/>
              <w:rPr>
                <w:rFonts w:ascii="Verdana" w:hAnsi="Verdana"/>
                <w:b/>
                <w:noProof/>
                <w:color w:val="0055A0"/>
                <w:sz w:val="36"/>
                <w:szCs w:val="36"/>
              </w:rPr>
            </w:pPr>
          </w:p>
        </w:tc>
      </w:tr>
      <w:tr w:rsidR="002C4A2F" w:rsidTr="00AA04BB">
        <w:trPr>
          <w:trHeight w:val="716"/>
        </w:trPr>
        <w:tc>
          <w:tcPr>
            <w:tcW w:w="8998" w:type="dxa"/>
            <w:shd w:val="clear" w:color="auto" w:fill="FFFFFF" w:themeFill="background1"/>
          </w:tcPr>
          <w:p w:rsidR="002C4A2F" w:rsidRDefault="002C4A2F" w:rsidP="00161B80">
            <w:pPr>
              <w:ind w:right="-108"/>
              <w:rPr>
                <w:rFonts w:ascii="Verdana" w:hAnsi="Verdana"/>
                <w:b/>
                <w:noProof/>
                <w:color w:val="0055A0"/>
                <w:sz w:val="36"/>
                <w:szCs w:val="36"/>
              </w:rPr>
            </w:pPr>
          </w:p>
        </w:tc>
      </w:tr>
      <w:tr w:rsidR="002C4A2F" w:rsidTr="00AA04BB">
        <w:trPr>
          <w:trHeight w:val="716"/>
        </w:trPr>
        <w:tc>
          <w:tcPr>
            <w:tcW w:w="8998" w:type="dxa"/>
            <w:shd w:val="clear" w:color="auto" w:fill="FFFFFF" w:themeFill="background1"/>
          </w:tcPr>
          <w:p w:rsidR="002C4A2F" w:rsidRDefault="002C4A2F" w:rsidP="00161B80">
            <w:pPr>
              <w:ind w:right="-108"/>
              <w:rPr>
                <w:rFonts w:ascii="Verdana" w:hAnsi="Verdana"/>
                <w:b/>
                <w:noProof/>
                <w:color w:val="0055A0"/>
                <w:sz w:val="36"/>
                <w:szCs w:val="36"/>
              </w:rPr>
            </w:pPr>
          </w:p>
        </w:tc>
      </w:tr>
      <w:tr w:rsidR="00FB6A4E" w:rsidTr="00AA04BB">
        <w:trPr>
          <w:trHeight w:val="716"/>
        </w:trPr>
        <w:tc>
          <w:tcPr>
            <w:tcW w:w="8998" w:type="dxa"/>
            <w:shd w:val="clear" w:color="auto" w:fill="FFFFFF" w:themeFill="background1"/>
          </w:tcPr>
          <w:p w:rsidR="00FB6A4E" w:rsidRPr="00764E20" w:rsidRDefault="002C4A2F" w:rsidP="00161B80">
            <w:pPr>
              <w:ind w:right="-108"/>
              <w:rPr>
                <w:rFonts w:ascii="Verdana" w:hAnsi="Verdana"/>
                <w:b/>
                <w:noProof/>
                <w:color w:val="0055A0"/>
                <w:sz w:val="40"/>
                <w:szCs w:val="40"/>
              </w:rPr>
            </w:pPr>
            <w:r>
              <w:rPr>
                <w:rFonts w:ascii="Verdana" w:hAnsi="Verdana"/>
                <w:b/>
                <w:noProof/>
                <w:color w:val="0055A0"/>
                <w:sz w:val="36"/>
                <w:szCs w:val="36"/>
              </w:rPr>
              <w:t>Patty RANDRIAMBOLOLONA</w:t>
            </w:r>
          </w:p>
        </w:tc>
      </w:tr>
      <w:tr w:rsidR="00FB6A4E" w:rsidTr="00AA04BB">
        <w:trPr>
          <w:trHeight w:val="569"/>
        </w:trPr>
        <w:tc>
          <w:tcPr>
            <w:tcW w:w="8998" w:type="dxa"/>
            <w:shd w:val="clear" w:color="auto" w:fill="FFFFFF" w:themeFill="background1"/>
          </w:tcPr>
          <w:p w:rsidR="00FB6A4E" w:rsidRPr="00764E20" w:rsidRDefault="00FB6A4E" w:rsidP="00AA04BB">
            <w:pPr>
              <w:ind w:right="-108"/>
              <w:jc w:val="left"/>
              <w:rPr>
                <w:rFonts w:ascii="Verdana" w:hAnsi="Verdana"/>
                <w:b/>
                <w:color w:val="0055A0"/>
                <w:sz w:val="40"/>
                <w:szCs w:val="40"/>
              </w:rPr>
            </w:pPr>
          </w:p>
        </w:tc>
      </w:tr>
      <w:tr w:rsidR="00FB6A4E" w:rsidTr="00AA04BB">
        <w:trPr>
          <w:trHeight w:val="2441"/>
        </w:trPr>
        <w:tc>
          <w:tcPr>
            <w:tcW w:w="8998" w:type="dxa"/>
            <w:shd w:val="clear" w:color="auto" w:fill="FFFFFF" w:themeFill="background1"/>
          </w:tcPr>
          <w:p w:rsidR="00F009A2" w:rsidRDefault="00F009A2" w:rsidP="002054AE">
            <w:pPr>
              <w:tabs>
                <w:tab w:val="left" w:pos="426"/>
              </w:tabs>
              <w:rPr>
                <w:rFonts w:ascii="Verdana" w:hAnsi="Verdana"/>
                <w:b/>
                <w:noProof/>
                <w:color w:val="0055A0"/>
                <w:sz w:val="40"/>
                <w:szCs w:val="40"/>
              </w:rPr>
            </w:pPr>
          </w:p>
          <w:p w:rsidR="00F009A2" w:rsidRPr="00FA1245" w:rsidRDefault="00F009A2" w:rsidP="002054AE">
            <w:pPr>
              <w:tabs>
                <w:tab w:val="left" w:pos="426"/>
              </w:tabs>
              <w:rPr>
                <w:rFonts w:ascii="TitilliumText22L Rg" w:hAnsi="TitilliumText22L Rg"/>
                <w:b/>
                <w:sz w:val="32"/>
                <w:szCs w:val="32"/>
              </w:rPr>
            </w:pPr>
            <w:r w:rsidRPr="00FA1245">
              <w:rPr>
                <w:rFonts w:ascii="Verdana" w:hAnsi="Verdana"/>
                <w:b/>
                <w:noProof/>
                <w:color w:val="0055A0"/>
                <w:sz w:val="32"/>
                <w:szCs w:val="32"/>
              </w:rPr>
              <w:t>Rapport de stage</w:t>
            </w:r>
            <w:r w:rsidRPr="00FA1245">
              <w:rPr>
                <w:rFonts w:ascii="TitilliumText22L Rg" w:hAnsi="TitilliumText22L Rg"/>
                <w:b/>
                <w:sz w:val="32"/>
                <w:szCs w:val="32"/>
              </w:rPr>
              <w:t xml:space="preserve"> </w:t>
            </w:r>
          </w:p>
          <w:p w:rsidR="002C4A2F" w:rsidRPr="002C4A2F" w:rsidRDefault="00B42836" w:rsidP="002054AE">
            <w:pPr>
              <w:tabs>
                <w:tab w:val="left" w:pos="426"/>
              </w:tabs>
              <w:rPr>
                <w:rFonts w:ascii="TitilliumText22L Rg" w:hAnsi="TitilliumText22L Rg"/>
                <w:b/>
                <w:sz w:val="32"/>
                <w:szCs w:val="32"/>
              </w:rPr>
            </w:pPr>
            <w:r w:rsidRPr="00FA1245">
              <w:rPr>
                <w:rFonts w:ascii="TitilliumText22L Rg" w:hAnsi="TitilliumText22L Rg"/>
                <w:b/>
                <w:sz w:val="32"/>
                <w:szCs w:val="32"/>
              </w:rPr>
              <w:t>Master informatique GL</w:t>
            </w:r>
          </w:p>
          <w:p w:rsidR="00AA04BB" w:rsidRDefault="00AA04BB" w:rsidP="002054AE">
            <w:pPr>
              <w:tabs>
                <w:tab w:val="left" w:pos="426"/>
              </w:tabs>
              <w:rPr>
                <w:rFonts w:ascii="TitilliumText22L Rg" w:hAnsi="TitilliumText22L Rg"/>
                <w:b/>
                <w:sz w:val="36"/>
                <w:szCs w:val="36"/>
              </w:rPr>
            </w:pPr>
          </w:p>
          <w:p w:rsidR="00AA04BB" w:rsidRPr="00764E20" w:rsidRDefault="00AA04BB" w:rsidP="002054AE">
            <w:pPr>
              <w:tabs>
                <w:tab w:val="left" w:pos="426"/>
              </w:tabs>
              <w:rPr>
                <w:rFonts w:ascii="TitilliumText22L Rg" w:hAnsi="TitilliumText22L Rg"/>
                <w:b/>
                <w:sz w:val="36"/>
                <w:szCs w:val="36"/>
              </w:rPr>
            </w:pPr>
          </w:p>
          <w:p w:rsidR="00FB6A4E" w:rsidRPr="00FA1245" w:rsidRDefault="00FB3EE4" w:rsidP="002054AE">
            <w:pPr>
              <w:tabs>
                <w:tab w:val="left" w:pos="426"/>
              </w:tabs>
              <w:rPr>
                <w:rFonts w:ascii="TitilliumText22L Rg" w:hAnsi="TitilliumText22L Rg" w:cs="Calibri"/>
                <w:b/>
                <w:sz w:val="28"/>
                <w:szCs w:val="28"/>
              </w:rPr>
            </w:pPr>
            <w:r w:rsidRPr="00FA1245">
              <w:rPr>
                <w:rFonts w:ascii="TitilliumText22L Rg" w:hAnsi="TitilliumText22L Rg" w:cs="Calibri"/>
                <w:b/>
                <w:sz w:val="28"/>
                <w:szCs w:val="28"/>
              </w:rPr>
              <w:t>T</w:t>
            </w:r>
            <w:r w:rsidR="00F533C4" w:rsidRPr="00FA1245">
              <w:rPr>
                <w:rFonts w:ascii="TitilliumText22L Rg" w:hAnsi="TitilliumText22L Rg" w:cs="Calibri"/>
                <w:b/>
                <w:sz w:val="28"/>
                <w:szCs w:val="28"/>
              </w:rPr>
              <w:t>uteur</w:t>
            </w:r>
            <w:r w:rsidRPr="00FA1245">
              <w:rPr>
                <w:rFonts w:ascii="TitilliumText22L Rg" w:hAnsi="TitilliumText22L Rg" w:cs="Calibri"/>
                <w:b/>
                <w:sz w:val="28"/>
                <w:szCs w:val="28"/>
              </w:rPr>
              <w:t xml:space="preserve"> entreprise</w:t>
            </w:r>
            <w:r w:rsidRPr="00FA1245">
              <w:rPr>
                <w:rFonts w:ascii="Courier New" w:hAnsi="Courier New" w:cs="Courier New"/>
                <w:b/>
                <w:sz w:val="28"/>
                <w:szCs w:val="28"/>
              </w:rPr>
              <w:t> </w:t>
            </w:r>
            <w:r w:rsidRPr="00FA1245">
              <w:rPr>
                <w:rFonts w:ascii="TitilliumText22L Rg" w:hAnsi="TitilliumText22L Rg" w:cs="Calibri"/>
                <w:b/>
                <w:sz w:val="28"/>
                <w:szCs w:val="28"/>
              </w:rPr>
              <w:t xml:space="preserve">: </w:t>
            </w:r>
          </w:p>
          <w:p w:rsidR="00B42836" w:rsidRPr="00FA1245" w:rsidRDefault="00FB3EE4" w:rsidP="002054AE">
            <w:pPr>
              <w:tabs>
                <w:tab w:val="left" w:pos="426"/>
              </w:tabs>
              <w:rPr>
                <w:rFonts w:ascii="TitilliumText22L Rg" w:hAnsi="TitilliumText22L Rg" w:cs="Calibri"/>
                <w:b/>
                <w:sz w:val="28"/>
                <w:szCs w:val="28"/>
              </w:rPr>
            </w:pPr>
            <w:r w:rsidRPr="00FA1245">
              <w:rPr>
                <w:rFonts w:ascii="TitilliumText22L Rg" w:hAnsi="TitilliumText22L Rg" w:cs="Calibri"/>
                <w:b/>
                <w:sz w:val="28"/>
                <w:szCs w:val="28"/>
              </w:rPr>
              <w:t>Enseignant référent</w:t>
            </w:r>
            <w:r w:rsidRPr="00FA1245">
              <w:rPr>
                <w:rFonts w:ascii="Courier New" w:hAnsi="Courier New" w:cs="Courier New"/>
                <w:b/>
                <w:sz w:val="28"/>
                <w:szCs w:val="28"/>
              </w:rPr>
              <w:t> </w:t>
            </w:r>
            <w:r w:rsidR="006A42E4" w:rsidRPr="00FA1245">
              <w:rPr>
                <w:rFonts w:ascii="TitilliumText22L Rg" w:hAnsi="TitilliumText22L Rg" w:cs="Calibri"/>
                <w:b/>
                <w:sz w:val="28"/>
                <w:szCs w:val="28"/>
              </w:rPr>
              <w:t xml:space="preserve">: </w:t>
            </w:r>
            <w:r w:rsidR="00CE6385">
              <w:rPr>
                <w:rFonts w:ascii="TitilliumText22L Rg" w:hAnsi="TitilliumText22L Rg" w:cs="Calibri"/>
                <w:b/>
                <w:sz w:val="28"/>
                <w:szCs w:val="28"/>
              </w:rPr>
              <w:t>Djamal</w:t>
            </w:r>
            <w:r w:rsidRPr="00FA1245">
              <w:rPr>
                <w:rFonts w:ascii="TitilliumText22L Rg" w:hAnsi="TitilliumText22L Rg" w:cs="Calibri"/>
                <w:b/>
                <w:sz w:val="28"/>
                <w:szCs w:val="28"/>
              </w:rPr>
              <w:t xml:space="preserve"> </w:t>
            </w:r>
            <w:r w:rsidR="00CE6385">
              <w:rPr>
                <w:rFonts w:ascii="TitilliumText22L Rg" w:hAnsi="TitilliumText22L Rg" w:cs="Calibri"/>
                <w:b/>
                <w:sz w:val="28"/>
                <w:szCs w:val="28"/>
              </w:rPr>
              <w:t>HABET</w:t>
            </w:r>
            <w:r w:rsidR="003218E9">
              <w:rPr>
                <w:rFonts w:ascii="TitilliumText22L Rg" w:hAnsi="TitilliumText22L Rg" w:cs="Calibri"/>
                <w:b/>
                <w:sz w:val="28"/>
                <w:szCs w:val="28"/>
              </w:rPr>
              <w:t xml:space="preserve"> (exemple)</w:t>
            </w:r>
          </w:p>
          <w:p w:rsidR="00B42836" w:rsidRPr="00216F68" w:rsidRDefault="00B42836" w:rsidP="00AA04BB">
            <w:pPr>
              <w:tabs>
                <w:tab w:val="left" w:pos="426"/>
              </w:tabs>
              <w:jc w:val="right"/>
              <w:rPr>
                <w:color w:val="FFFFFF" w:themeColor="background1"/>
              </w:rPr>
            </w:pPr>
          </w:p>
        </w:tc>
      </w:tr>
    </w:tbl>
    <w:p w:rsidR="005032B6" w:rsidRDefault="00AA04BB" w:rsidP="005032B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4270375</wp:posOffset>
                </wp:positionH>
                <wp:positionV relativeFrom="paragraph">
                  <wp:posOffset>4107648</wp:posOffset>
                </wp:positionV>
                <wp:extent cx="2363638" cy="40507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3638" cy="405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04BB" w:rsidRPr="00AA04BB" w:rsidRDefault="00AA04B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A04BB">
                              <w:rPr>
                                <w:rFonts w:ascii="TitilliumText22L Rg" w:hAnsi="TitilliumText22L Rg" w:cs="Calibri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Année 2015 - 2016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336.25pt;margin-top:323.45pt;width:186.1pt;height:3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" filled="f" stroked="f" strokeweight=".5pt">
                <v:textbox>
                  <w:txbxContent>
                    <w:p w:rsidR="00AA04BB" w:rsidRPr="00AA04BB" w:rsidRDefault="00AA04BB">
                      <w:pPr>
                        <w:rPr>
                          <w:color w:val="FFFFFF" w:themeColor="background1"/>
                        </w:rPr>
                      </w:pPr>
                      <w:r w:rsidRPr="00AA04BB">
                        <w:rPr>
                          <w:rFonts w:ascii="TitilliumText22L Rg" w:hAnsi="TitilliumText22L Rg" w:cs="Calibri"/>
                          <w:b/>
                          <w:color w:val="FFFFFF" w:themeColor="background1"/>
                          <w:sz w:val="36"/>
                          <w:szCs w:val="36"/>
                        </w:rPr>
                        <w:t>Année 2015 - 2016</w:t>
                      </w:r>
                    </w:p>
                  </w:txbxContent>
                </v:textbox>
              </v:shape>
            </w:pict>
          </mc:Fallback>
        </mc:AlternateContent>
      </w:r>
    </w:p>
    <w:p w:rsidR="001C0155" w:rsidRPr="005032B6" w:rsidRDefault="001C0155" w:rsidP="005032B6">
      <w:pPr>
        <w:sectPr w:rsidR="001C0155" w:rsidRPr="005032B6" w:rsidSect="000A0F0E">
          <w:headerReference w:type="default" r:id="rId9"/>
          <w:headerReference w:type="first" r:id="rId10"/>
          <w:pgSz w:w="11906" w:h="16838" w:code="9"/>
          <w:pgMar w:top="851" w:right="1077" w:bottom="1077" w:left="1276" w:header="567" w:footer="245" w:gutter="0"/>
          <w:pgNumType w:start="1"/>
          <w:cols w:space="708"/>
          <w:docGrid w:linePitch="360"/>
        </w:sectPr>
      </w:pPr>
    </w:p>
    <w:p w:rsidR="001C70EC" w:rsidRPr="001C70EC" w:rsidRDefault="001C70EC" w:rsidP="001C70EC">
      <w:pPr>
        <w:jc w:val="left"/>
        <w:rPr>
          <w:sz w:val="40"/>
          <w:szCs w:val="40"/>
        </w:rPr>
        <w:sectPr w:rsidR="001C70EC" w:rsidRPr="001C70EC" w:rsidSect="000A0F0E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1242" w:right="1077" w:bottom="1077" w:left="1077" w:header="567" w:footer="349" w:gutter="340"/>
          <w:pgNumType w:start="1"/>
          <w:cols w:space="708"/>
          <w:docGrid w:linePitch="360"/>
        </w:sectPr>
      </w:pPr>
    </w:p>
    <w:p w:rsidR="00133E9B" w:rsidRDefault="00D46C36" w:rsidP="00A8673B">
      <w:pPr>
        <w:pStyle w:val="Titrehorstable1"/>
        <w:pageBreakBefore w:val="0"/>
      </w:pPr>
      <w:r w:rsidRPr="00241624">
        <w:lastRenderedPageBreak/>
        <w:t>Sommaire</w:t>
      </w:r>
    </w:p>
    <w:bookmarkStart w:id="0" w:name="sommaire"/>
    <w:bookmarkEnd w:id="0"/>
    <w:p w:rsidR="008D79EF" w:rsidRDefault="00FB3EE4">
      <w:pPr>
        <w:pStyle w:val="TM1"/>
      </w:pPr>
      <w:r>
        <w:rPr>
          <w:rFonts w:ascii="Arial Narrow" w:hAnsi="Arial Narrow" w:cs="Arial"/>
          <w:bCs/>
          <w:caps/>
          <w:smallCaps/>
          <w:webHidden/>
          <w:color w:val="66757E"/>
          <w:sz w:val="18"/>
          <w:szCs w:val="20"/>
          <w:lang w:val="en-GB" w:eastAsia="zh-CN"/>
        </w:rPr>
        <w:fldChar w:fldCharType="begin"/>
      </w:r>
      <w:r w:rsidRPr="00F83A61">
        <w:rPr>
          <w:rFonts w:ascii="Arial Narrow" w:hAnsi="Arial Narrow" w:cs="Arial"/>
          <w:caps/>
          <w:smallCaps/>
          <w:webHidden/>
          <w:color w:val="66757E"/>
          <w:sz w:val="18"/>
        </w:rPr>
        <w:instrText xml:space="preserve"> TOC \o "1-2" \h \z \u </w:instrText>
      </w:r>
      <w:r>
        <w:rPr>
          <w:rFonts w:ascii="Arial Narrow" w:hAnsi="Arial Narrow" w:cs="Arial"/>
          <w:bCs/>
          <w:caps/>
          <w:smallCaps/>
          <w:webHidden/>
          <w:color w:val="66757E"/>
          <w:sz w:val="18"/>
          <w:szCs w:val="20"/>
          <w:lang w:val="en-GB" w:eastAsia="zh-CN"/>
        </w:rPr>
        <w:fldChar w:fldCharType="separate"/>
      </w:r>
      <w:hyperlink w:anchor="_Toc470711693" w:history="1">
        <w:r w:rsidR="008D79EF" w:rsidRPr="0035710A">
          <w:rPr>
            <w:rStyle w:val="Lienhypertexte"/>
          </w:rPr>
          <w:t>Conception</w:t>
        </w:r>
        <w:r w:rsidR="008D79EF">
          <w:rPr>
            <w:webHidden/>
          </w:rPr>
          <w:tab/>
        </w:r>
        <w:r w:rsidR="008D79EF">
          <w:rPr>
            <w:webHidden/>
          </w:rPr>
          <w:fldChar w:fldCharType="begin"/>
        </w:r>
        <w:r w:rsidR="008D79EF">
          <w:rPr>
            <w:webHidden/>
          </w:rPr>
          <w:instrText xml:space="preserve"> PAGEREF _Toc470711693 \h </w:instrText>
        </w:r>
        <w:r w:rsidR="008D79EF">
          <w:rPr>
            <w:webHidden/>
          </w:rPr>
        </w:r>
        <w:r w:rsidR="008D79EF">
          <w:rPr>
            <w:webHidden/>
          </w:rPr>
          <w:fldChar w:fldCharType="separate"/>
        </w:r>
        <w:r w:rsidR="008D79EF">
          <w:rPr>
            <w:webHidden/>
          </w:rPr>
          <w:t>1</w:t>
        </w:r>
        <w:r w:rsidR="008D79EF">
          <w:rPr>
            <w:webHidden/>
          </w:rPr>
          <w:fldChar w:fldCharType="end"/>
        </w:r>
      </w:hyperlink>
    </w:p>
    <w:p w:rsidR="008D79EF" w:rsidRDefault="008D79EF">
      <w:pPr>
        <w:pStyle w:val="TM1"/>
      </w:pPr>
      <w:hyperlink w:anchor="_Toc470711694" w:history="1">
        <w:r w:rsidRPr="0035710A">
          <w:rPr>
            <w:rStyle w:val="Lienhypertexte"/>
          </w:rPr>
          <w:t>1</w:t>
        </w:r>
        <w:r>
          <w:tab/>
        </w:r>
        <w:r w:rsidRPr="0035710A">
          <w:rPr>
            <w:rStyle w:val="Lienhypertexte"/>
          </w:rPr>
          <w:t>Création mockup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_Toc470711694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8D79EF" w:rsidRDefault="008D79EF">
      <w:pPr>
        <w:pStyle w:val="TM1"/>
      </w:pPr>
      <w:hyperlink w:anchor="_Toc470711695" w:history="1">
        <w:r w:rsidRPr="0035710A">
          <w:rPr>
            <w:rStyle w:val="Lienhypertexte"/>
          </w:rPr>
          <w:t>2</w:t>
        </w:r>
        <w:r>
          <w:tab/>
        </w:r>
        <w:r w:rsidRPr="0035710A">
          <w:rPr>
            <w:rStyle w:val="Lienhypertexte"/>
          </w:rPr>
          <w:t>diagramme use case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_Toc470711695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8D79EF" w:rsidRDefault="008D79EF">
      <w:pPr>
        <w:pStyle w:val="TM1"/>
      </w:pPr>
      <w:hyperlink w:anchor="_Toc470711696" w:history="1">
        <w:r w:rsidRPr="0035710A">
          <w:rPr>
            <w:rStyle w:val="Lienhypertexte"/>
          </w:rPr>
          <w:t>3</w:t>
        </w:r>
        <w:r>
          <w:tab/>
        </w:r>
        <w:r w:rsidRPr="0035710A">
          <w:rPr>
            <w:rStyle w:val="Lienhypertexte"/>
          </w:rPr>
          <w:t>diagramme état transitions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_Toc470711696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D79EF" w:rsidRDefault="008D79EF">
      <w:pPr>
        <w:pStyle w:val="TM1"/>
      </w:pPr>
      <w:hyperlink w:anchor="_Toc470711697" w:history="1">
        <w:r w:rsidRPr="0035710A">
          <w:rPr>
            <w:rStyle w:val="Lienhypertexte"/>
          </w:rPr>
          <w:t>Tests ergonomiques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_Toc470711697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8D79EF" w:rsidRDefault="008D79EF">
      <w:pPr>
        <w:pStyle w:val="TM1"/>
      </w:pPr>
      <w:hyperlink w:anchor="_Toc470711698" w:history="1">
        <w:r w:rsidRPr="0035710A">
          <w:rPr>
            <w:rStyle w:val="Lienhypertexte"/>
          </w:rPr>
          <w:t>1</w:t>
        </w:r>
        <w:r>
          <w:tab/>
        </w:r>
        <w:r w:rsidRPr="0035710A">
          <w:rPr>
            <w:rStyle w:val="Lienhypertexte"/>
          </w:rPr>
          <w:t>DÉVELOPPEMENT DE L’INTERFACE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_Toc470711698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8D79EF" w:rsidRDefault="008D79EF">
      <w:pPr>
        <w:pStyle w:val="TM1"/>
      </w:pPr>
      <w:hyperlink w:anchor="_Toc470711699" w:history="1">
        <w:r w:rsidRPr="0035710A">
          <w:rPr>
            <w:rStyle w:val="Lienhypertexte"/>
          </w:rPr>
          <w:t>Réalisation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_Toc470711699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42205" w:rsidRDefault="00FB3EE4" w:rsidP="00142205">
      <w:pPr>
        <w:pStyle w:val="Corpsdetexte"/>
        <w:rPr>
          <w:noProof/>
          <w:webHidden/>
        </w:rPr>
      </w:pPr>
      <w:r>
        <w:rPr>
          <w:rFonts w:ascii="Arial Narrow" w:eastAsia="Times New Roman" w:hAnsi="Arial Narrow" w:cs="Arial"/>
          <w:b/>
          <w:caps/>
          <w:smallCaps/>
          <w:webHidden/>
          <w:color w:val="66757E"/>
          <w:sz w:val="18"/>
          <w:szCs w:val="22"/>
          <w:lang w:val="en-GB" w:eastAsia="fr-FR"/>
        </w:rPr>
        <w:fldChar w:fldCharType="end"/>
      </w:r>
    </w:p>
    <w:p w:rsidR="00142205" w:rsidRDefault="00142205" w:rsidP="00142205">
      <w:pPr>
        <w:pStyle w:val="Corpsdetexte"/>
        <w:rPr>
          <w:noProof/>
          <w:webHidden/>
        </w:rPr>
      </w:pPr>
    </w:p>
    <w:p w:rsidR="00142205" w:rsidRDefault="00142205" w:rsidP="00142205">
      <w:pPr>
        <w:pStyle w:val="Corpsdetexte"/>
        <w:rPr>
          <w:noProof/>
          <w:webHidden/>
        </w:rPr>
      </w:pPr>
    </w:p>
    <w:p w:rsidR="001C70EC" w:rsidRDefault="001C70EC" w:rsidP="00142205">
      <w:pPr>
        <w:pStyle w:val="Corpsdetexte"/>
        <w:rPr>
          <w:noProof/>
          <w:webHidden/>
        </w:rPr>
        <w:sectPr w:rsidR="001C70EC" w:rsidSect="000A0F0E">
          <w:headerReference w:type="default" r:id="rId15"/>
          <w:headerReference w:type="first" r:id="rId16"/>
          <w:footerReference w:type="first" r:id="rId17"/>
          <w:pgSz w:w="11906" w:h="16838" w:code="9"/>
          <w:pgMar w:top="1242" w:right="1077" w:bottom="1077" w:left="1077" w:header="567" w:footer="349" w:gutter="340"/>
          <w:pgNumType w:start="1"/>
          <w:cols w:space="708"/>
          <w:docGrid w:linePitch="360"/>
        </w:sectPr>
      </w:pPr>
    </w:p>
    <w:p w:rsidR="008D79EF" w:rsidRDefault="008D79EF" w:rsidP="008D79EF">
      <w:pPr>
        <w:pStyle w:val="titrePartie"/>
      </w:pPr>
      <w:bookmarkStart w:id="1" w:name="_Toc470711693"/>
      <w:r>
        <w:lastRenderedPageBreak/>
        <w:t>Introduction</w:t>
      </w:r>
    </w:p>
    <w:p w:rsidR="00AA1335" w:rsidRDefault="002C4A2F" w:rsidP="008D79EF">
      <w:pPr>
        <w:pStyle w:val="Corpsdetexte"/>
      </w:pPr>
      <w:r>
        <w:t>On</w:t>
      </w:r>
      <w:r w:rsidR="008D79EF">
        <w:t xml:space="preserve"> </w:t>
      </w:r>
      <w:r>
        <w:t xml:space="preserve">est </w:t>
      </w:r>
      <w:r w:rsidR="008D79EF">
        <w:t xml:space="preserve">une nouvelle entreprise de développement informatique se lançant sur le marché des téléphones mobiles nouvelle génération. </w:t>
      </w:r>
      <w:r>
        <w:t xml:space="preserve">Notre </w:t>
      </w:r>
      <w:r w:rsidR="008D79EF">
        <w:t>objectif est de réaliser une Interface de gestion d’agenda familial pour télépho</w:t>
      </w:r>
      <w:r w:rsidR="00AA1335">
        <w:t>ne mobile tournant sous ANDROID</w:t>
      </w:r>
      <w:r w:rsidR="008D79EF">
        <w:t>.</w:t>
      </w:r>
      <w:r w:rsidR="00AA1335">
        <w:t xml:space="preserve"> </w:t>
      </w:r>
    </w:p>
    <w:p w:rsidR="008D79EF" w:rsidRDefault="008D79EF" w:rsidP="008D79EF">
      <w:pPr>
        <w:pStyle w:val="Corpsdetexte"/>
      </w:pPr>
      <w:r>
        <w:t xml:space="preserve">Les fonctionnalités de base </w:t>
      </w:r>
      <w:r w:rsidR="00AA1335">
        <w:t>de l’</w:t>
      </w:r>
      <w:r>
        <w:t xml:space="preserve">application sont : </w:t>
      </w:r>
    </w:p>
    <w:p w:rsidR="008D79EF" w:rsidRDefault="008D79EF" w:rsidP="008D79EF">
      <w:pPr>
        <w:pStyle w:val="Corpsdetexte"/>
        <w:numPr>
          <w:ilvl w:val="0"/>
          <w:numId w:val="49"/>
        </w:numPr>
      </w:pPr>
      <w:r>
        <w:t xml:space="preserve">L’ajout d’un ou plusieurs rendez-vous </w:t>
      </w:r>
    </w:p>
    <w:p w:rsidR="008D79EF" w:rsidRDefault="008D79EF" w:rsidP="008D79EF">
      <w:pPr>
        <w:pStyle w:val="Corpsdetexte"/>
        <w:numPr>
          <w:ilvl w:val="0"/>
          <w:numId w:val="49"/>
        </w:numPr>
      </w:pPr>
      <w:r>
        <w:t xml:space="preserve">La suppression d’un ou plusieurs rendez-vous </w:t>
      </w:r>
    </w:p>
    <w:p w:rsidR="008D79EF" w:rsidRDefault="008D79EF" w:rsidP="008D79EF">
      <w:pPr>
        <w:pStyle w:val="Corpsdetexte"/>
        <w:numPr>
          <w:ilvl w:val="0"/>
          <w:numId w:val="49"/>
        </w:numPr>
      </w:pPr>
      <w:r>
        <w:t xml:space="preserve">La modification d’un rendez-vous </w:t>
      </w:r>
    </w:p>
    <w:p w:rsidR="008D79EF" w:rsidRDefault="008D79EF" w:rsidP="008D79EF">
      <w:pPr>
        <w:pStyle w:val="Corpsdetexte"/>
        <w:numPr>
          <w:ilvl w:val="0"/>
          <w:numId w:val="49"/>
        </w:numPr>
      </w:pPr>
      <w:r>
        <w:t xml:space="preserve">L’ajout d’un ou plusieurs menus </w:t>
      </w:r>
    </w:p>
    <w:p w:rsidR="008D79EF" w:rsidRDefault="008D79EF" w:rsidP="008D79EF">
      <w:pPr>
        <w:pStyle w:val="Corpsdetexte"/>
        <w:numPr>
          <w:ilvl w:val="0"/>
          <w:numId w:val="49"/>
        </w:numPr>
      </w:pPr>
      <w:r>
        <w:t xml:space="preserve">La suppression d’un ou plusieurs menus </w:t>
      </w:r>
    </w:p>
    <w:p w:rsidR="008D79EF" w:rsidRDefault="008D79EF" w:rsidP="008D79EF">
      <w:pPr>
        <w:pStyle w:val="Corpsdetexte"/>
        <w:numPr>
          <w:ilvl w:val="0"/>
          <w:numId w:val="49"/>
        </w:numPr>
      </w:pPr>
      <w:r>
        <w:t xml:space="preserve">La modification d’un menu </w:t>
      </w:r>
    </w:p>
    <w:p w:rsidR="008D79EF" w:rsidRDefault="008D79EF" w:rsidP="008D79EF">
      <w:pPr>
        <w:pStyle w:val="Corpsdetexte"/>
        <w:numPr>
          <w:ilvl w:val="0"/>
          <w:numId w:val="49"/>
        </w:numPr>
      </w:pPr>
      <w:r>
        <w:t xml:space="preserve">Edition de la liste de course </w:t>
      </w:r>
    </w:p>
    <w:p w:rsidR="008D79EF" w:rsidRDefault="008D79EF" w:rsidP="008D79EF">
      <w:pPr>
        <w:pStyle w:val="Corpsdetexte"/>
        <w:numPr>
          <w:ilvl w:val="0"/>
          <w:numId w:val="49"/>
        </w:numPr>
      </w:pPr>
      <w:r>
        <w:t xml:space="preserve">Consultation de la liste de course </w:t>
      </w:r>
    </w:p>
    <w:p w:rsidR="008D79EF" w:rsidRPr="008D79EF" w:rsidRDefault="008D79EF" w:rsidP="008D79EF">
      <w:pPr>
        <w:pStyle w:val="Corpsdetexte"/>
        <w:rPr>
          <w:lang w:eastAsia="fr-FR"/>
        </w:rPr>
      </w:pPr>
    </w:p>
    <w:p w:rsidR="0053097B" w:rsidRDefault="0053097B" w:rsidP="0053097B">
      <w:pPr>
        <w:pStyle w:val="titrePartie"/>
      </w:pPr>
      <w:r>
        <w:lastRenderedPageBreak/>
        <w:t>Conception</w:t>
      </w:r>
      <w:bookmarkEnd w:id="1"/>
    </w:p>
    <w:p w:rsidR="00792966" w:rsidRDefault="00C21BDD" w:rsidP="0053097B">
      <w:pPr>
        <w:pStyle w:val="Titre1"/>
      </w:pPr>
      <w:bookmarkStart w:id="2" w:name="_Toc470711694"/>
      <w:r>
        <w:lastRenderedPageBreak/>
        <w:t xml:space="preserve">Création </w:t>
      </w:r>
      <w:proofErr w:type="spellStart"/>
      <w:r>
        <w:t>mockup</w:t>
      </w:r>
      <w:bookmarkEnd w:id="2"/>
      <w:proofErr w:type="spellEnd"/>
    </w:p>
    <w:p w:rsidR="00811112" w:rsidRPr="00811112" w:rsidRDefault="00811112" w:rsidP="00811112">
      <w:pPr>
        <w:pStyle w:val="Corpsdetexte"/>
        <w:rPr>
          <w:lang w:eastAsia="fr-FR"/>
        </w:rPr>
      </w:pPr>
    </w:p>
    <w:p w:rsidR="00C21BDD" w:rsidRDefault="00C21BDD" w:rsidP="00C21BDD">
      <w:pPr>
        <w:pStyle w:val="Titre1"/>
      </w:pPr>
      <w:bookmarkStart w:id="3" w:name="_Toc470711695"/>
      <w:r>
        <w:lastRenderedPageBreak/>
        <w:t xml:space="preserve">diagramme </w:t>
      </w:r>
      <w:r w:rsidR="000E34B6">
        <w:t>use case</w:t>
      </w:r>
      <w:bookmarkEnd w:id="3"/>
    </w:p>
    <w:p w:rsidR="00811112" w:rsidRPr="00811112" w:rsidRDefault="00811112" w:rsidP="00811112">
      <w:pPr>
        <w:pStyle w:val="Corpsdetexte"/>
        <w:rPr>
          <w:lang w:eastAsia="fr-FR"/>
        </w:rPr>
      </w:pPr>
    </w:p>
    <w:p w:rsidR="000E34B6" w:rsidRDefault="000E34B6" w:rsidP="000E34B6">
      <w:pPr>
        <w:pStyle w:val="Titre1"/>
      </w:pPr>
      <w:bookmarkStart w:id="4" w:name="_Toc470711696"/>
      <w:r>
        <w:lastRenderedPageBreak/>
        <w:t>diagramme état transitions</w:t>
      </w:r>
      <w:bookmarkEnd w:id="4"/>
    </w:p>
    <w:p w:rsidR="000E34B6" w:rsidRDefault="000E34B6" w:rsidP="0053097B">
      <w:pPr>
        <w:pStyle w:val="titrePartie"/>
      </w:pPr>
      <w:bookmarkStart w:id="5" w:name="_Toc470711697"/>
      <w:r>
        <w:lastRenderedPageBreak/>
        <w:t>Tests ergonomiques</w:t>
      </w:r>
      <w:bookmarkEnd w:id="5"/>
    </w:p>
    <w:p w:rsidR="00852251" w:rsidRDefault="00852251" w:rsidP="00852251">
      <w:pPr>
        <w:pStyle w:val="Titre1"/>
        <w:numPr>
          <w:ilvl w:val="0"/>
          <w:numId w:val="50"/>
        </w:numPr>
      </w:pPr>
      <w:bookmarkStart w:id="6" w:name="_Toc470711698"/>
      <w:r w:rsidRPr="00852251">
        <w:lastRenderedPageBreak/>
        <w:t>DÉVELOPPEMENT DE L’INTERFACE</w:t>
      </w:r>
      <w:bookmarkEnd w:id="6"/>
    </w:p>
    <w:p w:rsidR="008D79EF" w:rsidRDefault="008D79EF" w:rsidP="008D79EF">
      <w:pPr>
        <w:pStyle w:val="Corpsdetexte"/>
        <w:rPr>
          <w:lang w:eastAsia="fr-FR"/>
        </w:rPr>
      </w:pPr>
    </w:p>
    <w:p w:rsidR="008D79EF" w:rsidRPr="008D79EF" w:rsidRDefault="008D79EF" w:rsidP="008D79EF">
      <w:pPr>
        <w:pStyle w:val="Corpsdetexte"/>
        <w:rPr>
          <w:lang w:eastAsia="fr-FR"/>
        </w:rPr>
      </w:pPr>
    </w:p>
    <w:p w:rsidR="00C21BDD" w:rsidRPr="008D79EF" w:rsidRDefault="008D79EF" w:rsidP="008D79EF">
      <w:pPr>
        <w:pStyle w:val="titrePartie"/>
      </w:pPr>
      <w:bookmarkStart w:id="7" w:name="_Toc470711699"/>
      <w:r>
        <w:lastRenderedPageBreak/>
        <w:t>Réalisation</w:t>
      </w:r>
      <w:bookmarkStart w:id="8" w:name="_GoBack"/>
      <w:bookmarkEnd w:id="7"/>
      <w:bookmarkEnd w:id="8"/>
    </w:p>
    <w:sectPr w:rsidR="00C21BDD" w:rsidRPr="008D79EF" w:rsidSect="000A0F0E">
      <w:headerReference w:type="default" r:id="rId18"/>
      <w:footerReference w:type="default" r:id="rId19"/>
      <w:headerReference w:type="first" r:id="rId20"/>
      <w:footerReference w:type="first" r:id="rId21"/>
      <w:pgSz w:w="11906" w:h="16838" w:code="9"/>
      <w:pgMar w:top="1242" w:right="1077" w:bottom="1077" w:left="1077" w:header="567" w:footer="349" w:gutter="34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16AD" w:rsidRDefault="009316AD" w:rsidP="00F138C8">
      <w:r>
        <w:separator/>
      </w:r>
    </w:p>
    <w:p w:rsidR="009316AD" w:rsidRDefault="009316AD"/>
    <w:p w:rsidR="009316AD" w:rsidRDefault="009316AD"/>
  </w:endnote>
  <w:endnote w:type="continuationSeparator" w:id="0">
    <w:p w:rsidR="009316AD" w:rsidRDefault="009316AD" w:rsidP="00F138C8">
      <w:r>
        <w:continuationSeparator/>
      </w:r>
    </w:p>
    <w:p w:rsidR="009316AD" w:rsidRDefault="009316AD"/>
    <w:p w:rsidR="009316AD" w:rsidRDefault="009316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Gra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tilliumText22L Rg">
    <w:panose1 w:val="00000000000000000000"/>
    <w:charset w:val="00"/>
    <w:family w:val="modern"/>
    <w:notTrueType/>
    <w:pitch w:val="variable"/>
    <w:sig w:usb0="A00000EF" w:usb1="0000004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No2T">
    <w:altName w:val="Parisine Offic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utiger Light">
    <w:altName w:val="Eras Light ITC"/>
    <w:charset w:val="00"/>
    <w:family w:val="swiss"/>
    <w:pitch w:val="variable"/>
    <w:sig w:usb0="80000027" w:usb1="00000000" w:usb2="00000000" w:usb3="00000000" w:csb0="00000001" w:csb1="00000000"/>
  </w:font>
  <w:font w:name="Futura LT Medium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FgtMRS"/>
      <w:tblW w:w="0" w:type="auto"/>
      <w:tblInd w:w="71" w:type="dxa"/>
      <w:tblLayout w:type="fixed"/>
      <w:tblLook w:val="04A0" w:firstRow="1" w:lastRow="0" w:firstColumn="1" w:lastColumn="0" w:noHBand="0" w:noVBand="1"/>
    </w:tblPr>
    <w:tblGrid>
      <w:gridCol w:w="2276"/>
      <w:gridCol w:w="6799"/>
      <w:gridCol w:w="709"/>
    </w:tblGrid>
    <w:tr w:rsidR="00161B80" w:rsidTr="000C3725">
      <w:tc>
        <w:tcPr>
          <w:tcW w:w="2276" w:type="dxa"/>
          <w:tcBorders>
            <w:top w:val="single" w:sz="8" w:space="0" w:color="0055A0"/>
          </w:tcBorders>
        </w:tcPr>
        <w:p w:rsidR="00161B80" w:rsidRDefault="00161B80" w:rsidP="00B37BA8">
          <w:pPr>
            <w:spacing w:before="20" w:after="20"/>
            <w:ind w:left="-85" w:firstLine="14"/>
            <w:jc w:val="left"/>
          </w:pPr>
          <w:r>
            <w:rPr>
              <w:noProof/>
            </w:rPr>
            <w:drawing>
              <wp:inline distT="0" distB="0" distL="0" distR="0" wp14:anchorId="13621C52" wp14:editId="35E530AF">
                <wp:extent cx="746325" cy="288000"/>
                <wp:effectExtent l="0" t="0" r="0" b="0"/>
                <wp:docPr id="16" name="Imag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6325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99" w:type="dxa"/>
          <w:tcBorders>
            <w:top w:val="single" w:sz="8" w:space="0" w:color="0055A0"/>
          </w:tcBorders>
          <w:shd w:val="clear" w:color="auto" w:fill="auto"/>
        </w:tcPr>
        <w:p w:rsidR="00161B80" w:rsidRPr="00B412A0" w:rsidRDefault="00161B80" w:rsidP="00365204">
          <w:pPr>
            <w:pStyle w:val="Textetableau"/>
          </w:pPr>
        </w:p>
      </w:tc>
      <w:tc>
        <w:tcPr>
          <w:tcW w:w="709" w:type="dxa"/>
          <w:tcBorders>
            <w:top w:val="single" w:sz="8" w:space="0" w:color="0055A0"/>
          </w:tcBorders>
          <w:shd w:val="clear" w:color="auto" w:fill="auto"/>
          <w:vAlign w:val="center"/>
        </w:tcPr>
        <w:sdt>
          <w:sdtPr>
            <w:id w:val="98381352"/>
            <w:docPartObj>
              <w:docPartGallery w:val="Page Numbers (Top of Page)"/>
              <w:docPartUnique/>
            </w:docPartObj>
          </w:sdtPr>
          <w:sdtEndPr/>
          <w:sdtContent>
            <w:p w:rsidR="00161B80" w:rsidRPr="00B412A0" w:rsidRDefault="00161B80" w:rsidP="009D3D81">
              <w:pPr>
                <w:pStyle w:val="Pieddepage"/>
              </w:pPr>
              <w:r w:rsidRPr="00B37BA8">
                <w:rPr>
                  <w:bCs/>
                  <w:sz w:val="24"/>
                </w:rPr>
                <w:fldChar w:fldCharType="begin"/>
              </w:r>
              <w:r w:rsidRPr="00B37BA8">
                <w:rPr>
                  <w:bCs/>
                </w:rPr>
                <w:instrText>PAGE</w:instrText>
              </w:r>
              <w:r w:rsidRPr="00B37BA8">
                <w:rPr>
                  <w:bCs/>
                  <w:sz w:val="24"/>
                </w:rPr>
                <w:fldChar w:fldCharType="separate"/>
              </w:r>
              <w:r w:rsidR="00C0713E">
                <w:rPr>
                  <w:bCs/>
                  <w:noProof/>
                </w:rPr>
                <w:t>1</w:t>
              </w:r>
              <w:r w:rsidRPr="00B37BA8">
                <w:rPr>
                  <w:bCs/>
                  <w:sz w:val="24"/>
                </w:rPr>
                <w:fldChar w:fldCharType="end"/>
              </w:r>
              <w:r w:rsidRPr="00B37BA8">
                <w:t xml:space="preserve"> / </w:t>
              </w:r>
              <w:r w:rsidRPr="00B37BA8">
                <w:rPr>
                  <w:bCs/>
                  <w:sz w:val="24"/>
                </w:rPr>
                <w:fldChar w:fldCharType="begin"/>
              </w:r>
              <w:r w:rsidRPr="00B37BA8">
                <w:rPr>
                  <w:bCs/>
                </w:rPr>
                <w:instrText>NUMPAGES</w:instrText>
              </w:r>
              <w:r w:rsidRPr="00B37BA8">
                <w:rPr>
                  <w:bCs/>
                  <w:sz w:val="24"/>
                </w:rPr>
                <w:fldChar w:fldCharType="separate"/>
              </w:r>
              <w:r w:rsidR="00C0713E">
                <w:rPr>
                  <w:bCs/>
                  <w:noProof/>
                </w:rPr>
                <w:t>11</w:t>
              </w:r>
              <w:r w:rsidRPr="00B37BA8">
                <w:rPr>
                  <w:bCs/>
                  <w:sz w:val="24"/>
                </w:rPr>
                <w:fldChar w:fldCharType="end"/>
              </w:r>
            </w:p>
          </w:sdtContent>
        </w:sdt>
      </w:tc>
    </w:tr>
  </w:tbl>
  <w:p w:rsidR="00161B80" w:rsidRDefault="00161B8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FgtMRS"/>
      <w:tblW w:w="0" w:type="auto"/>
      <w:tblInd w:w="71" w:type="dxa"/>
      <w:tblLayout w:type="fixed"/>
      <w:tblLook w:val="04A0" w:firstRow="1" w:lastRow="0" w:firstColumn="1" w:lastColumn="0" w:noHBand="0" w:noVBand="1"/>
    </w:tblPr>
    <w:tblGrid>
      <w:gridCol w:w="2276"/>
      <w:gridCol w:w="6799"/>
      <w:gridCol w:w="709"/>
    </w:tblGrid>
    <w:tr w:rsidR="00161B80" w:rsidTr="000C3725">
      <w:tc>
        <w:tcPr>
          <w:tcW w:w="2276" w:type="dxa"/>
          <w:tcBorders>
            <w:top w:val="single" w:sz="8" w:space="0" w:color="0055A0"/>
          </w:tcBorders>
        </w:tcPr>
        <w:p w:rsidR="00161B80" w:rsidRDefault="00161B80" w:rsidP="00093B89">
          <w:pPr>
            <w:spacing w:before="20" w:after="20"/>
            <w:ind w:left="-85" w:firstLine="14"/>
            <w:jc w:val="left"/>
          </w:pPr>
          <w:r>
            <w:rPr>
              <w:noProof/>
            </w:rPr>
            <w:drawing>
              <wp:inline distT="0" distB="0" distL="0" distR="0" wp14:anchorId="3A0BA2E3" wp14:editId="6B74C437">
                <wp:extent cx="746325" cy="288000"/>
                <wp:effectExtent l="0" t="0" r="0" b="0"/>
                <wp:docPr id="17" name="Imag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6325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99" w:type="dxa"/>
          <w:tcBorders>
            <w:top w:val="single" w:sz="8" w:space="0" w:color="0055A0"/>
          </w:tcBorders>
          <w:shd w:val="clear" w:color="auto" w:fill="auto"/>
        </w:tcPr>
        <w:p w:rsidR="00161B80" w:rsidRPr="00B412A0" w:rsidRDefault="00161B80" w:rsidP="00365204">
          <w:pPr>
            <w:pStyle w:val="Textetableau"/>
          </w:pPr>
        </w:p>
      </w:tc>
      <w:tc>
        <w:tcPr>
          <w:tcW w:w="709" w:type="dxa"/>
          <w:tcBorders>
            <w:top w:val="single" w:sz="8" w:space="0" w:color="0055A0"/>
          </w:tcBorders>
          <w:shd w:val="clear" w:color="auto" w:fill="auto"/>
          <w:vAlign w:val="center"/>
        </w:tcPr>
        <w:p w:rsidR="00161B80" w:rsidRPr="00B412A0" w:rsidRDefault="00161B80" w:rsidP="000C3725">
          <w:pPr>
            <w:pStyle w:val="Textetableau"/>
            <w:jc w:val="center"/>
          </w:pPr>
        </w:p>
      </w:tc>
    </w:tr>
  </w:tbl>
  <w:p w:rsidR="00161B80" w:rsidRDefault="00161B80" w:rsidP="0021476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FgtMRS"/>
      <w:tblW w:w="0" w:type="auto"/>
      <w:tblInd w:w="71" w:type="dxa"/>
      <w:tblLayout w:type="fixed"/>
      <w:tblLook w:val="04A0" w:firstRow="1" w:lastRow="0" w:firstColumn="1" w:lastColumn="0" w:noHBand="0" w:noVBand="1"/>
    </w:tblPr>
    <w:tblGrid>
      <w:gridCol w:w="2276"/>
      <w:gridCol w:w="6799"/>
      <w:gridCol w:w="709"/>
    </w:tblGrid>
    <w:tr w:rsidR="00161B80" w:rsidTr="000C3725">
      <w:tc>
        <w:tcPr>
          <w:tcW w:w="2276" w:type="dxa"/>
          <w:tcBorders>
            <w:top w:val="single" w:sz="8" w:space="0" w:color="0055A0"/>
          </w:tcBorders>
        </w:tcPr>
        <w:p w:rsidR="00161B80" w:rsidRDefault="00161B80" w:rsidP="00093B89">
          <w:pPr>
            <w:spacing w:before="20" w:after="20"/>
            <w:ind w:left="-85" w:firstLine="14"/>
            <w:jc w:val="left"/>
          </w:pPr>
          <w:r>
            <w:rPr>
              <w:noProof/>
            </w:rPr>
            <w:drawing>
              <wp:inline distT="0" distB="0" distL="0" distR="0" wp14:anchorId="7BE32ECE" wp14:editId="55879856">
                <wp:extent cx="746325" cy="288000"/>
                <wp:effectExtent l="0" t="0" r="0" b="0"/>
                <wp:docPr id="13" name="Imag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6325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99" w:type="dxa"/>
          <w:tcBorders>
            <w:top w:val="single" w:sz="8" w:space="0" w:color="0055A0"/>
          </w:tcBorders>
          <w:shd w:val="clear" w:color="auto" w:fill="auto"/>
        </w:tcPr>
        <w:p w:rsidR="00161B80" w:rsidRPr="00B412A0" w:rsidRDefault="00161B80" w:rsidP="00365204">
          <w:pPr>
            <w:pStyle w:val="Textetableau"/>
          </w:pPr>
        </w:p>
      </w:tc>
      <w:tc>
        <w:tcPr>
          <w:tcW w:w="709" w:type="dxa"/>
          <w:tcBorders>
            <w:top w:val="single" w:sz="8" w:space="0" w:color="0055A0"/>
          </w:tcBorders>
          <w:shd w:val="clear" w:color="auto" w:fill="auto"/>
          <w:vAlign w:val="center"/>
        </w:tcPr>
        <w:p w:rsidR="00161B80" w:rsidRPr="00B412A0" w:rsidRDefault="00161B80" w:rsidP="000C3725">
          <w:pPr>
            <w:pStyle w:val="Textetableau"/>
            <w:jc w:val="center"/>
          </w:pPr>
        </w:p>
      </w:tc>
    </w:tr>
  </w:tbl>
  <w:p w:rsidR="00161B80" w:rsidRDefault="00161B80" w:rsidP="00214763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FgtMRS"/>
      <w:tblW w:w="0" w:type="auto"/>
      <w:tblInd w:w="71" w:type="dxa"/>
      <w:tblLayout w:type="fixed"/>
      <w:tblLook w:val="04A0" w:firstRow="1" w:lastRow="0" w:firstColumn="1" w:lastColumn="0" w:noHBand="0" w:noVBand="1"/>
    </w:tblPr>
    <w:tblGrid>
      <w:gridCol w:w="2276"/>
      <w:gridCol w:w="6799"/>
      <w:gridCol w:w="709"/>
    </w:tblGrid>
    <w:tr w:rsidR="00161B80" w:rsidTr="000C3725">
      <w:tc>
        <w:tcPr>
          <w:tcW w:w="2276" w:type="dxa"/>
          <w:tcBorders>
            <w:top w:val="single" w:sz="8" w:space="0" w:color="0055A0"/>
          </w:tcBorders>
        </w:tcPr>
        <w:p w:rsidR="00161B80" w:rsidRDefault="00161B80" w:rsidP="00B37BA8">
          <w:pPr>
            <w:spacing w:before="20" w:after="20"/>
            <w:ind w:left="-85" w:firstLine="14"/>
            <w:jc w:val="left"/>
          </w:pPr>
          <w:r>
            <w:rPr>
              <w:noProof/>
            </w:rPr>
            <w:drawing>
              <wp:inline distT="0" distB="0" distL="0" distR="0" wp14:anchorId="4C424B4C" wp14:editId="264F8597">
                <wp:extent cx="746325" cy="288000"/>
                <wp:effectExtent l="0" t="0" r="0" b="0"/>
                <wp:docPr id="14" name="Imag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6325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99" w:type="dxa"/>
          <w:tcBorders>
            <w:top w:val="single" w:sz="8" w:space="0" w:color="0055A0"/>
          </w:tcBorders>
          <w:shd w:val="clear" w:color="auto" w:fill="auto"/>
        </w:tcPr>
        <w:p w:rsidR="00161B80" w:rsidRPr="00B412A0" w:rsidRDefault="00161B80" w:rsidP="00365204">
          <w:pPr>
            <w:pStyle w:val="Textetableau"/>
          </w:pPr>
        </w:p>
      </w:tc>
      <w:tc>
        <w:tcPr>
          <w:tcW w:w="709" w:type="dxa"/>
          <w:tcBorders>
            <w:top w:val="single" w:sz="8" w:space="0" w:color="0055A0"/>
          </w:tcBorders>
          <w:shd w:val="clear" w:color="auto" w:fill="auto"/>
          <w:vAlign w:val="center"/>
        </w:tcPr>
        <w:p w:rsidR="00161B80" w:rsidRPr="00B412A0" w:rsidRDefault="00161B80" w:rsidP="000C3725">
          <w:pPr>
            <w:pStyle w:val="Textetableau"/>
            <w:jc w:val="center"/>
          </w:pPr>
          <w:r w:rsidRPr="00B412A0">
            <w:rPr>
              <w:rStyle w:val="Numrodepage"/>
              <w:rFonts w:ascii="Arial Narrow" w:hAnsi="Arial Narrow" w:cs="Calibri"/>
              <w:color w:val="0055A0"/>
              <w:szCs w:val="18"/>
            </w:rPr>
            <w:fldChar w:fldCharType="begin"/>
          </w:r>
          <w:r w:rsidRPr="00B412A0">
            <w:rPr>
              <w:rStyle w:val="Numrodepage"/>
              <w:rFonts w:ascii="Arial Narrow" w:hAnsi="Arial Narrow" w:cs="Calibri"/>
              <w:color w:val="0055A0"/>
              <w:szCs w:val="18"/>
            </w:rPr>
            <w:instrText xml:space="preserve"> PAGE  \* Arabic  \* MERGEFORMAT </w:instrText>
          </w:r>
          <w:r w:rsidRPr="00B412A0">
            <w:rPr>
              <w:rStyle w:val="Numrodepage"/>
              <w:rFonts w:ascii="Arial Narrow" w:hAnsi="Arial Narrow" w:cs="Calibri"/>
              <w:color w:val="0055A0"/>
              <w:szCs w:val="18"/>
            </w:rPr>
            <w:fldChar w:fldCharType="separate"/>
          </w:r>
          <w:r w:rsidR="00C0713E">
            <w:rPr>
              <w:rStyle w:val="Numrodepage"/>
              <w:rFonts w:ascii="Arial Narrow" w:hAnsi="Arial Narrow" w:cs="Calibri"/>
              <w:noProof/>
              <w:color w:val="0055A0"/>
              <w:szCs w:val="18"/>
            </w:rPr>
            <w:t>6</w:t>
          </w:r>
          <w:r w:rsidRPr="00B412A0">
            <w:rPr>
              <w:rStyle w:val="Numrodepage"/>
              <w:rFonts w:ascii="Arial Narrow" w:hAnsi="Arial Narrow" w:cs="Calibri"/>
              <w:color w:val="0055A0"/>
              <w:szCs w:val="18"/>
            </w:rPr>
            <w:fldChar w:fldCharType="end"/>
          </w:r>
          <w:r w:rsidRPr="00B412A0">
            <w:rPr>
              <w:rStyle w:val="Numrodepage"/>
              <w:rFonts w:ascii="Arial Narrow" w:hAnsi="Arial Narrow" w:cs="Calibri"/>
              <w:color w:val="0055A0"/>
              <w:szCs w:val="18"/>
            </w:rPr>
            <w:t xml:space="preserve"> / </w:t>
          </w:r>
          <w:r w:rsidRPr="00B412A0">
            <w:rPr>
              <w:rStyle w:val="Numrodepage"/>
              <w:rFonts w:ascii="Arial Narrow" w:hAnsi="Arial Narrow" w:cs="Calibri"/>
              <w:color w:val="0055A0"/>
              <w:szCs w:val="18"/>
            </w:rPr>
            <w:fldChar w:fldCharType="begin"/>
          </w:r>
          <w:r w:rsidRPr="00B412A0">
            <w:rPr>
              <w:rStyle w:val="Numrodepage"/>
              <w:rFonts w:ascii="Arial Narrow" w:hAnsi="Arial Narrow" w:cs="Calibri"/>
              <w:color w:val="0055A0"/>
              <w:szCs w:val="18"/>
            </w:rPr>
            <w:instrText>PAGE   \* MERGEFORMAT</w:instrText>
          </w:r>
          <w:r w:rsidRPr="00B412A0">
            <w:rPr>
              <w:rStyle w:val="Numrodepage"/>
              <w:rFonts w:ascii="Arial Narrow" w:hAnsi="Arial Narrow" w:cs="Calibri"/>
              <w:color w:val="0055A0"/>
              <w:szCs w:val="18"/>
            </w:rPr>
            <w:fldChar w:fldCharType="separate"/>
          </w:r>
          <w:r w:rsidR="00C0713E">
            <w:rPr>
              <w:rStyle w:val="Numrodepage"/>
              <w:rFonts w:ascii="Arial Narrow" w:hAnsi="Arial Narrow" w:cs="Calibri"/>
              <w:noProof/>
              <w:color w:val="0055A0"/>
              <w:szCs w:val="18"/>
            </w:rPr>
            <w:t>6</w:t>
          </w:r>
          <w:r w:rsidRPr="00B412A0">
            <w:rPr>
              <w:rStyle w:val="Numrodepage"/>
              <w:rFonts w:ascii="Arial Narrow" w:hAnsi="Arial Narrow" w:cs="Calibri"/>
              <w:color w:val="0055A0"/>
              <w:szCs w:val="18"/>
            </w:rPr>
            <w:fldChar w:fldCharType="end"/>
          </w:r>
        </w:p>
      </w:tc>
    </w:tr>
  </w:tbl>
  <w:p w:rsidR="00161B80" w:rsidRDefault="00161B80">
    <w:pPr>
      <w:pStyle w:val="Pieddepage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FgtMRS"/>
      <w:tblW w:w="0" w:type="auto"/>
      <w:tblInd w:w="71" w:type="dxa"/>
      <w:tblLayout w:type="fixed"/>
      <w:tblLook w:val="04A0" w:firstRow="1" w:lastRow="0" w:firstColumn="1" w:lastColumn="0" w:noHBand="0" w:noVBand="1"/>
    </w:tblPr>
    <w:tblGrid>
      <w:gridCol w:w="2276"/>
      <w:gridCol w:w="6799"/>
      <w:gridCol w:w="709"/>
    </w:tblGrid>
    <w:tr w:rsidR="00161B80" w:rsidTr="000C3725">
      <w:tc>
        <w:tcPr>
          <w:tcW w:w="2276" w:type="dxa"/>
          <w:tcBorders>
            <w:top w:val="single" w:sz="8" w:space="0" w:color="0055A0"/>
          </w:tcBorders>
        </w:tcPr>
        <w:p w:rsidR="00161B80" w:rsidRDefault="00161B80" w:rsidP="00093B89">
          <w:pPr>
            <w:spacing w:before="20" w:after="20"/>
            <w:ind w:left="-85" w:firstLine="14"/>
            <w:jc w:val="left"/>
          </w:pPr>
          <w:r>
            <w:rPr>
              <w:noProof/>
            </w:rPr>
            <w:drawing>
              <wp:inline distT="0" distB="0" distL="0" distR="0" wp14:anchorId="72563251" wp14:editId="6FD54888">
                <wp:extent cx="746325" cy="288000"/>
                <wp:effectExtent l="0" t="0" r="0" b="0"/>
                <wp:docPr id="12" name="Imag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6325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99" w:type="dxa"/>
          <w:tcBorders>
            <w:top w:val="single" w:sz="8" w:space="0" w:color="0055A0"/>
          </w:tcBorders>
          <w:shd w:val="clear" w:color="auto" w:fill="auto"/>
        </w:tcPr>
        <w:p w:rsidR="00161B80" w:rsidRDefault="00161B80" w:rsidP="00365204">
          <w:pPr>
            <w:pStyle w:val="Textetableau"/>
          </w:pPr>
        </w:p>
        <w:p w:rsidR="00161B80" w:rsidRPr="00B412A0" w:rsidRDefault="00161B80" w:rsidP="00365204">
          <w:pPr>
            <w:pStyle w:val="Textetableau"/>
          </w:pPr>
          <w:r>
            <w:fldChar w:fldCharType="begin"/>
          </w:r>
          <w:r>
            <w:instrText xml:space="preserve"> DOCPROPERTY "Date document" </w:instrText>
          </w:r>
          <w:r>
            <w:fldChar w:fldCharType="separate"/>
          </w:r>
          <w:proofErr w:type="spellStart"/>
          <w:r w:rsidR="00137FED">
            <w:t>jj</w:t>
          </w:r>
          <w:proofErr w:type="spellEnd"/>
          <w:r w:rsidR="00137FED">
            <w:t>/mmm/201x</w:t>
          </w:r>
          <w:r>
            <w:fldChar w:fldCharType="end"/>
          </w:r>
        </w:p>
      </w:tc>
      <w:tc>
        <w:tcPr>
          <w:tcW w:w="709" w:type="dxa"/>
          <w:tcBorders>
            <w:top w:val="single" w:sz="8" w:space="0" w:color="0055A0"/>
          </w:tcBorders>
          <w:shd w:val="clear" w:color="auto" w:fill="auto"/>
          <w:vAlign w:val="center"/>
        </w:tcPr>
        <w:p w:rsidR="00161B80" w:rsidRPr="00B412A0" w:rsidRDefault="00161B80" w:rsidP="000C3725">
          <w:pPr>
            <w:pStyle w:val="Textetableau"/>
            <w:jc w:val="center"/>
          </w:pPr>
          <w:r w:rsidRPr="00B412A0">
            <w:rPr>
              <w:rStyle w:val="Numrodepage"/>
              <w:rFonts w:ascii="Arial Narrow" w:hAnsi="Arial Narrow" w:cs="Calibri"/>
              <w:color w:val="0055A0"/>
              <w:szCs w:val="18"/>
            </w:rPr>
            <w:fldChar w:fldCharType="begin"/>
          </w:r>
          <w:r w:rsidRPr="00B412A0">
            <w:rPr>
              <w:rStyle w:val="Numrodepage"/>
              <w:rFonts w:ascii="Arial Narrow" w:hAnsi="Arial Narrow" w:cs="Calibri"/>
              <w:color w:val="0055A0"/>
              <w:szCs w:val="18"/>
            </w:rPr>
            <w:instrText xml:space="preserve"> PAGE  \* Arabic  \* MERGEFORMAT </w:instrText>
          </w:r>
          <w:r w:rsidRPr="00B412A0">
            <w:rPr>
              <w:rStyle w:val="Numrodepage"/>
              <w:rFonts w:ascii="Arial Narrow" w:hAnsi="Arial Narrow" w:cs="Calibri"/>
              <w:color w:val="0055A0"/>
              <w:szCs w:val="18"/>
            </w:rPr>
            <w:fldChar w:fldCharType="separate"/>
          </w:r>
          <w:r w:rsidR="00137FED">
            <w:rPr>
              <w:rStyle w:val="Numrodepage"/>
              <w:rFonts w:ascii="Arial Narrow" w:hAnsi="Arial Narrow" w:cs="Calibri"/>
              <w:noProof/>
              <w:color w:val="0055A0"/>
              <w:szCs w:val="18"/>
            </w:rPr>
            <w:t>5</w:t>
          </w:r>
          <w:r w:rsidRPr="00B412A0">
            <w:rPr>
              <w:rStyle w:val="Numrodepage"/>
              <w:rFonts w:ascii="Arial Narrow" w:hAnsi="Arial Narrow" w:cs="Calibri"/>
              <w:color w:val="0055A0"/>
              <w:szCs w:val="18"/>
            </w:rPr>
            <w:fldChar w:fldCharType="end"/>
          </w:r>
          <w:r w:rsidRPr="00B412A0">
            <w:rPr>
              <w:rStyle w:val="Numrodepage"/>
              <w:rFonts w:ascii="Arial Narrow" w:hAnsi="Arial Narrow" w:cs="Calibri"/>
              <w:color w:val="0055A0"/>
              <w:szCs w:val="18"/>
            </w:rPr>
            <w:t xml:space="preserve"> / </w:t>
          </w:r>
          <w:r w:rsidRPr="00B412A0">
            <w:rPr>
              <w:rStyle w:val="Numrodepage"/>
              <w:rFonts w:ascii="Arial Narrow" w:hAnsi="Arial Narrow" w:cs="Calibri"/>
              <w:color w:val="0055A0"/>
              <w:szCs w:val="18"/>
            </w:rPr>
            <w:fldChar w:fldCharType="begin"/>
          </w:r>
          <w:r w:rsidRPr="00B412A0">
            <w:rPr>
              <w:rStyle w:val="Numrodepage"/>
              <w:rFonts w:ascii="Arial Narrow" w:hAnsi="Arial Narrow" w:cs="Calibri"/>
              <w:color w:val="0055A0"/>
              <w:szCs w:val="18"/>
            </w:rPr>
            <w:instrText>PAGE   \* MERGEFORMAT</w:instrText>
          </w:r>
          <w:r w:rsidRPr="00B412A0">
            <w:rPr>
              <w:rStyle w:val="Numrodepage"/>
              <w:rFonts w:ascii="Arial Narrow" w:hAnsi="Arial Narrow" w:cs="Calibri"/>
              <w:color w:val="0055A0"/>
              <w:szCs w:val="18"/>
            </w:rPr>
            <w:fldChar w:fldCharType="separate"/>
          </w:r>
          <w:r w:rsidR="00137FED">
            <w:rPr>
              <w:rStyle w:val="Numrodepage"/>
              <w:rFonts w:ascii="Arial Narrow" w:hAnsi="Arial Narrow" w:cs="Calibri"/>
              <w:noProof/>
              <w:color w:val="0055A0"/>
              <w:szCs w:val="18"/>
            </w:rPr>
            <w:t>5</w:t>
          </w:r>
          <w:r w:rsidRPr="00B412A0">
            <w:rPr>
              <w:rStyle w:val="Numrodepage"/>
              <w:rFonts w:ascii="Arial Narrow" w:hAnsi="Arial Narrow" w:cs="Calibri"/>
              <w:color w:val="0055A0"/>
              <w:szCs w:val="18"/>
            </w:rPr>
            <w:fldChar w:fldCharType="end"/>
          </w:r>
        </w:p>
      </w:tc>
    </w:tr>
  </w:tbl>
  <w:p w:rsidR="00161B80" w:rsidRDefault="00161B80" w:rsidP="0021476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16AD" w:rsidRDefault="009316AD" w:rsidP="00F138C8">
      <w:r>
        <w:separator/>
      </w:r>
    </w:p>
    <w:p w:rsidR="009316AD" w:rsidRDefault="009316AD"/>
    <w:p w:rsidR="009316AD" w:rsidRDefault="009316AD"/>
  </w:footnote>
  <w:footnote w:type="continuationSeparator" w:id="0">
    <w:p w:rsidR="009316AD" w:rsidRDefault="009316AD" w:rsidP="00F138C8">
      <w:r>
        <w:continuationSeparator/>
      </w:r>
    </w:p>
    <w:p w:rsidR="009316AD" w:rsidRDefault="009316AD"/>
    <w:p w:rsidR="009316AD" w:rsidRDefault="009316A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FgtMRS"/>
      <w:tblW w:w="1078" w:type="dxa"/>
      <w:tblInd w:w="-1004" w:type="dxa"/>
      <w:tblLayout w:type="fixed"/>
      <w:tblLook w:val="04A0" w:firstRow="1" w:lastRow="0" w:firstColumn="1" w:lastColumn="0" w:noHBand="0" w:noVBand="1"/>
    </w:tblPr>
    <w:tblGrid>
      <w:gridCol w:w="1078"/>
    </w:tblGrid>
    <w:tr w:rsidR="00161B80" w:rsidTr="000A0F0E">
      <w:trPr>
        <w:trHeight w:val="288"/>
      </w:trPr>
      <w:tc>
        <w:tcPr>
          <w:tcW w:w="1078" w:type="dxa"/>
          <w:shd w:val="clear" w:color="auto" w:fill="auto"/>
          <w:vAlign w:val="center"/>
        </w:tcPr>
        <w:p w:rsidR="00161B80" w:rsidRDefault="00161B80" w:rsidP="00093B89">
          <w:pPr>
            <w:spacing w:before="20" w:after="20"/>
            <w:ind w:hanging="129"/>
            <w:jc w:val="left"/>
            <w:rPr>
              <w:noProof/>
            </w:rPr>
          </w:pPr>
        </w:p>
      </w:tc>
    </w:tr>
  </w:tbl>
  <w:p w:rsidR="00161B80" w:rsidRDefault="00161B80" w:rsidP="0026105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1B80" w:rsidRDefault="00161B80" w:rsidP="00FB6A4E">
    <w:pPr>
      <w:pStyle w:val="En-tte"/>
      <w:jc w:val="right"/>
    </w:pPr>
    <w:r>
      <w:rPr>
        <w:noProof/>
      </w:rPr>
      <w:drawing>
        <wp:inline distT="0" distB="0" distL="0" distR="0" wp14:anchorId="690A66DA" wp14:editId="4F189EDF">
          <wp:extent cx="1847850" cy="713070"/>
          <wp:effectExtent l="0" t="0" r="0" b="0"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69979" cy="7216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1B80" w:rsidRDefault="00161B80" w:rsidP="0026105B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FgtMRS"/>
      <w:tblW w:w="10859" w:type="dxa"/>
      <w:tblInd w:w="-1004" w:type="dxa"/>
      <w:tblLayout w:type="fixed"/>
      <w:tblLook w:val="04A0" w:firstRow="1" w:lastRow="0" w:firstColumn="1" w:lastColumn="0" w:noHBand="0" w:noVBand="1"/>
    </w:tblPr>
    <w:tblGrid>
      <w:gridCol w:w="1078"/>
      <w:gridCol w:w="9781"/>
    </w:tblGrid>
    <w:tr w:rsidR="00161B80" w:rsidTr="009D2211">
      <w:trPr>
        <w:trHeight w:val="139"/>
      </w:trPr>
      <w:tc>
        <w:tcPr>
          <w:tcW w:w="1078" w:type="dxa"/>
          <w:shd w:val="clear" w:color="auto" w:fill="auto"/>
          <w:vAlign w:val="center"/>
        </w:tcPr>
        <w:p w:rsidR="00161B80" w:rsidRDefault="00161B80" w:rsidP="009D2211">
          <w:pPr>
            <w:spacing w:before="20" w:after="20"/>
            <w:ind w:hanging="129"/>
            <w:jc w:val="left"/>
            <w:rPr>
              <w:noProof/>
            </w:rPr>
          </w:pPr>
        </w:p>
      </w:tc>
      <w:tc>
        <w:tcPr>
          <w:tcW w:w="9781" w:type="dxa"/>
          <w:shd w:val="clear" w:color="auto" w:fill="auto"/>
          <w:vAlign w:val="center"/>
        </w:tcPr>
        <w:p w:rsidR="00161B80" w:rsidRPr="00093B89" w:rsidRDefault="00161B80" w:rsidP="00365204">
          <w:pPr>
            <w:spacing w:before="20" w:after="20"/>
            <w:jc w:val="right"/>
            <w:rPr>
              <w:rFonts w:ascii="Arial Narrow" w:hAnsi="Arial Narrow" w:cs="Calibri"/>
              <w:color w:val="0055A0"/>
              <w:sz w:val="18"/>
              <w:szCs w:val="18"/>
            </w:rPr>
          </w:pPr>
        </w:p>
      </w:tc>
    </w:tr>
  </w:tbl>
  <w:p w:rsidR="00161B80" w:rsidRDefault="00161B80" w:rsidP="00365204">
    <w:pPr>
      <w:pStyle w:val="En-tte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1B80" w:rsidRDefault="00161B80" w:rsidP="0026105B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FgtMRS"/>
      <w:tblW w:w="10859" w:type="dxa"/>
      <w:tblInd w:w="-1004" w:type="dxa"/>
      <w:tblLayout w:type="fixed"/>
      <w:tblLook w:val="04A0" w:firstRow="1" w:lastRow="0" w:firstColumn="1" w:lastColumn="0" w:noHBand="0" w:noVBand="1"/>
    </w:tblPr>
    <w:tblGrid>
      <w:gridCol w:w="1078"/>
      <w:gridCol w:w="9781"/>
    </w:tblGrid>
    <w:tr w:rsidR="00161B80" w:rsidTr="009D2211">
      <w:trPr>
        <w:trHeight w:val="139"/>
      </w:trPr>
      <w:tc>
        <w:tcPr>
          <w:tcW w:w="1078" w:type="dxa"/>
          <w:shd w:val="clear" w:color="auto" w:fill="auto"/>
          <w:vAlign w:val="center"/>
        </w:tcPr>
        <w:p w:rsidR="00161B80" w:rsidRDefault="00161B80" w:rsidP="009D2211">
          <w:pPr>
            <w:spacing w:before="20" w:after="20"/>
            <w:ind w:hanging="129"/>
            <w:jc w:val="left"/>
            <w:rPr>
              <w:noProof/>
            </w:rPr>
          </w:pPr>
        </w:p>
      </w:tc>
      <w:tc>
        <w:tcPr>
          <w:tcW w:w="9781" w:type="dxa"/>
          <w:shd w:val="clear" w:color="auto" w:fill="auto"/>
          <w:vAlign w:val="center"/>
        </w:tcPr>
        <w:p w:rsidR="00161B80" w:rsidRPr="00093B89" w:rsidRDefault="00161B80" w:rsidP="00365204">
          <w:pPr>
            <w:spacing w:before="20" w:after="20"/>
            <w:jc w:val="right"/>
            <w:rPr>
              <w:rFonts w:ascii="Arial Narrow" w:hAnsi="Arial Narrow" w:cs="Calibri"/>
              <w:color w:val="0055A0"/>
              <w:sz w:val="18"/>
              <w:szCs w:val="18"/>
            </w:rPr>
          </w:pPr>
        </w:p>
      </w:tc>
    </w:tr>
  </w:tbl>
  <w:p w:rsidR="00161B80" w:rsidRDefault="00161B80" w:rsidP="00365204">
    <w:pPr>
      <w:pStyle w:val="En-tte"/>
      <w:jc w:val="right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1B80" w:rsidRDefault="00161B80" w:rsidP="0026105B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FgtMRS"/>
      <w:tblW w:w="10859" w:type="dxa"/>
      <w:tblInd w:w="-1004" w:type="dxa"/>
      <w:tblLayout w:type="fixed"/>
      <w:tblLook w:val="04A0" w:firstRow="1" w:lastRow="0" w:firstColumn="1" w:lastColumn="0" w:noHBand="0" w:noVBand="1"/>
    </w:tblPr>
    <w:tblGrid>
      <w:gridCol w:w="1078"/>
      <w:gridCol w:w="9781"/>
    </w:tblGrid>
    <w:tr w:rsidR="00161B80" w:rsidTr="009D2211">
      <w:trPr>
        <w:trHeight w:val="139"/>
      </w:trPr>
      <w:tc>
        <w:tcPr>
          <w:tcW w:w="1078" w:type="dxa"/>
          <w:shd w:val="clear" w:color="auto" w:fill="auto"/>
          <w:vAlign w:val="center"/>
        </w:tcPr>
        <w:p w:rsidR="00161B80" w:rsidRDefault="00161B80" w:rsidP="009D2211">
          <w:pPr>
            <w:spacing w:before="20" w:after="20"/>
            <w:ind w:hanging="129"/>
            <w:jc w:val="left"/>
            <w:rPr>
              <w:noProof/>
            </w:rPr>
          </w:pPr>
        </w:p>
      </w:tc>
      <w:tc>
        <w:tcPr>
          <w:tcW w:w="9781" w:type="dxa"/>
          <w:shd w:val="clear" w:color="auto" w:fill="auto"/>
          <w:vAlign w:val="center"/>
        </w:tcPr>
        <w:p w:rsidR="00161B80" w:rsidRPr="00093B89" w:rsidRDefault="00161B80" w:rsidP="00365204">
          <w:pPr>
            <w:spacing w:before="20" w:after="20"/>
            <w:jc w:val="right"/>
            <w:rPr>
              <w:rFonts w:ascii="Arial Narrow" w:hAnsi="Arial Narrow" w:cs="Calibri"/>
              <w:color w:val="0055A0"/>
              <w:sz w:val="18"/>
              <w:szCs w:val="18"/>
            </w:rPr>
          </w:pPr>
        </w:p>
      </w:tc>
    </w:tr>
  </w:tbl>
  <w:p w:rsidR="00161B80" w:rsidRDefault="00161B80" w:rsidP="00365204">
    <w:pPr>
      <w:pStyle w:val="En-tt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26.85pt;height:29pt" o:bullet="t">
        <v:imagedata r:id="rId1" o:title=""/>
      </v:shape>
    </w:pict>
  </w:numPicBullet>
  <w:numPicBullet w:numPicBulletId="1">
    <w:pict>
      <v:shape id="_x0000_i1072" type="#_x0000_t75" style="width:55.9pt;height:55.9pt" o:bullet="t">
        <v:imagedata r:id="rId2" o:title="puce grise"/>
      </v:shape>
    </w:pict>
  </w:numPicBullet>
  <w:abstractNum w:abstractNumId="0" w15:restartNumberingAfterBreak="0">
    <w:nsid w:val="FFFFFF89"/>
    <w:multiLevelType w:val="singleLevel"/>
    <w:tmpl w:val="272AE7D6"/>
    <w:lvl w:ilvl="0">
      <w:start w:val="1"/>
      <w:numFmt w:val="bullet"/>
      <w:pStyle w:val="MET3"/>
      <w:lvlText w:val=""/>
      <w:lvlJc w:val="left"/>
      <w:pPr>
        <w:ind w:left="644" w:hanging="360"/>
      </w:pPr>
      <w:rPr>
        <w:rFonts w:ascii="Wingdings" w:hAnsi="Wingdings" w:hint="default"/>
        <w:color w:val="1F497D" w:themeColor="text2"/>
        <w:sz w:val="18"/>
      </w:rPr>
    </w:lvl>
  </w:abstractNum>
  <w:abstractNum w:abstractNumId="1" w15:restartNumberingAfterBreak="0">
    <w:nsid w:val="05541CB5"/>
    <w:multiLevelType w:val="hybridMultilevel"/>
    <w:tmpl w:val="FBBABEA0"/>
    <w:lvl w:ilvl="0" w:tplc="39721660">
      <w:start w:val="1"/>
      <w:numFmt w:val="bullet"/>
      <w:lvlText w:val="n"/>
      <w:lvlJc w:val="left"/>
      <w:pPr>
        <w:ind w:left="3865" w:hanging="360"/>
      </w:pPr>
      <w:rPr>
        <w:rFonts w:ascii="Wingdings" w:hAnsi="Wingdings" w:hint="default"/>
        <w:color w:val="FF6600"/>
        <w:sz w:val="24"/>
      </w:rPr>
    </w:lvl>
    <w:lvl w:ilvl="1" w:tplc="23E2DFA4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  <w:color w:val="31849B" w:themeColor="accent5" w:themeShade="BF"/>
        <w:sz w:val="16"/>
      </w:rPr>
    </w:lvl>
    <w:lvl w:ilvl="2" w:tplc="AAC02DFC">
      <w:start w:val="1"/>
      <w:numFmt w:val="bullet"/>
      <w:lvlText w:val="n"/>
      <w:lvlJc w:val="left"/>
      <w:pPr>
        <w:ind w:left="3479" w:hanging="360"/>
      </w:pPr>
      <w:rPr>
        <w:rFonts w:ascii="Wingdings" w:hAnsi="Wingdings" w:hint="default"/>
        <w:color w:val="CCFF99"/>
        <w:sz w:val="24"/>
      </w:rPr>
    </w:lvl>
    <w:lvl w:ilvl="3" w:tplc="16BEC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CCFF99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85515"/>
    <w:multiLevelType w:val="hybridMultilevel"/>
    <w:tmpl w:val="CB2E4646"/>
    <w:lvl w:ilvl="0" w:tplc="6B0285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36C0A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77FF1"/>
    <w:multiLevelType w:val="multilevel"/>
    <w:tmpl w:val="2C02B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A5E5D7E"/>
    <w:multiLevelType w:val="multilevel"/>
    <w:tmpl w:val="1E120C6A"/>
    <w:lvl w:ilvl="0">
      <w:start w:val="1"/>
      <w:numFmt w:val="upperLetter"/>
      <w:suff w:val="space"/>
      <w:lvlText w:val="%1."/>
      <w:lvlJc w:val="left"/>
      <w:pPr>
        <w:ind w:left="284" w:hanging="284"/>
      </w:pPr>
      <w:rPr>
        <w:rFonts w:ascii="Calibri" w:hAnsi="Calibri" w:hint="default"/>
        <w:b/>
        <w:i w:val="0"/>
        <w:color w:val="0055A0"/>
        <w:sz w:val="32"/>
        <w:u w:color="0055A0"/>
      </w:rPr>
    </w:lvl>
    <w:lvl w:ilvl="1">
      <w:start w:val="1"/>
      <w:numFmt w:val="upperRoman"/>
      <w:suff w:val="space"/>
      <w:lvlText w:val="%1.%2."/>
      <w:lvlJc w:val="left"/>
      <w:pPr>
        <w:ind w:left="284" w:hanging="284"/>
      </w:pPr>
      <w:rPr>
        <w:rFonts w:ascii="Calibri" w:hAnsi="Calibri" w:hint="default"/>
        <w:b/>
        <w:i w:val="0"/>
        <w:color w:val="0055A0"/>
        <w:sz w:val="28"/>
        <w:u w:color="0055A0"/>
      </w:rPr>
    </w:lvl>
    <w:lvl w:ilvl="2">
      <w:start w:val="1"/>
      <w:numFmt w:val="decimal"/>
      <w:suff w:val="space"/>
      <w:lvlText w:val="%1.%2.%3."/>
      <w:lvlJc w:val="left"/>
      <w:pPr>
        <w:ind w:left="1134" w:hanging="283"/>
      </w:pPr>
      <w:rPr>
        <w:rFonts w:ascii="Calibri" w:hAnsi="Calibri" w:hint="default"/>
        <w:b/>
        <w:i w:val="0"/>
        <w:color w:val="0055A0"/>
        <w:sz w:val="24"/>
        <w:u w:color="0055A0"/>
      </w:rPr>
    </w:lvl>
    <w:lvl w:ilvl="3">
      <w:start w:val="1"/>
      <w:numFmt w:val="lowerLetter"/>
      <w:suff w:val="space"/>
      <w:lvlText w:val="%1.%2.%3.%4 - "/>
      <w:lvlJc w:val="left"/>
      <w:pPr>
        <w:ind w:left="864" w:hanging="864"/>
      </w:pPr>
      <w:rPr>
        <w:rFonts w:ascii="Calibri" w:hAnsi="Calibri" w:hint="default"/>
        <w:b/>
        <w:i w:val="0"/>
        <w:color w:val="0055A0"/>
        <w:sz w:val="20"/>
        <w:u w:color="0055A0"/>
      </w:rPr>
    </w:lvl>
    <w:lvl w:ilvl="4">
      <w:start w:val="1"/>
      <w:numFmt w:val="bullet"/>
      <w:lvlText w:val=""/>
      <w:lvlJc w:val="left"/>
      <w:pPr>
        <w:ind w:left="567" w:hanging="283"/>
      </w:pPr>
      <w:rPr>
        <w:rFonts w:ascii="Wingdings" w:hAnsi="Wingdings" w:hint="default"/>
      </w:rPr>
    </w:lvl>
    <w:lvl w:ilvl="5">
      <w:start w:val="1"/>
      <w:numFmt w:val="bullet"/>
      <w:lvlText w:val=""/>
      <w:lvlPicBulletId w:val="0"/>
      <w:lvlJc w:val="left"/>
      <w:pPr>
        <w:ind w:left="851" w:hanging="284"/>
      </w:pPr>
      <w:rPr>
        <w:rFonts w:ascii="Symbol" w:hAnsi="Symbol" w:hint="default"/>
        <w:color w:val="auto"/>
      </w:rPr>
    </w:lvl>
    <w:lvl w:ilvl="6">
      <w:start w:val="1"/>
      <w:numFmt w:val="decimal"/>
      <w:lvlText w:val="[Nota %7]"/>
      <w:lvlJc w:val="left"/>
      <w:pPr>
        <w:ind w:left="1296" w:hanging="1296"/>
      </w:pPr>
      <w:rPr>
        <w:rFonts w:ascii="Calibri" w:hAnsi="Calibri" w:hint="default"/>
        <w:b/>
        <w:i w:val="0"/>
        <w:color w:val="FF0000"/>
        <w:sz w:val="20"/>
      </w:rPr>
    </w:lvl>
    <w:lvl w:ilvl="7">
      <w:start w:val="1"/>
      <w:numFmt w:val="decimal"/>
      <w:lvlRestart w:val="0"/>
      <w:pStyle w:val="METFigure"/>
      <w:suff w:val="nothing"/>
      <w:lvlText w:val="Figure %8 :"/>
      <w:lvlJc w:val="left"/>
      <w:pPr>
        <w:ind w:left="1758" w:hanging="737"/>
      </w:pPr>
      <w:rPr>
        <w:rFonts w:hint="default"/>
        <w:sz w:val="18"/>
      </w:rPr>
    </w:lvl>
    <w:lvl w:ilvl="8">
      <w:start w:val="1"/>
      <w:numFmt w:val="none"/>
      <w:lvlText w:val="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0AFF1C49"/>
    <w:multiLevelType w:val="hybridMultilevel"/>
    <w:tmpl w:val="786AD4E0"/>
    <w:lvl w:ilvl="0" w:tplc="B596CEC2">
      <w:start w:val="1"/>
      <w:numFmt w:val="bullet"/>
      <w:pStyle w:val="Listetableau"/>
      <w:lvlText w:val=""/>
      <w:lvlJc w:val="left"/>
      <w:pPr>
        <w:ind w:left="360" w:hanging="360"/>
      </w:pPr>
      <w:rPr>
        <w:rFonts w:ascii="Symbol" w:hAnsi="Symbol" w:hint="default"/>
        <w:color w:val="A6A6A6"/>
        <w:sz w:val="12"/>
      </w:rPr>
    </w:lvl>
    <w:lvl w:ilvl="1" w:tplc="7E48373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D9040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244F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44232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34A5A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C8BB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1DC5E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98A94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8A386C"/>
    <w:multiLevelType w:val="multilevel"/>
    <w:tmpl w:val="8F042352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0D4D63F8"/>
    <w:multiLevelType w:val="multilevel"/>
    <w:tmpl w:val="CF7AFA00"/>
    <w:lvl w:ilvl="0">
      <w:start w:val="1"/>
      <w:numFmt w:val="upperLetter"/>
      <w:suff w:val="space"/>
      <w:lvlText w:val="%1."/>
      <w:lvlJc w:val="left"/>
      <w:pPr>
        <w:ind w:left="284" w:hanging="284"/>
      </w:pPr>
      <w:rPr>
        <w:rFonts w:ascii="Calibri" w:hAnsi="Calibri" w:hint="default"/>
        <w:b/>
        <w:i w:val="0"/>
        <w:color w:val="0055A0"/>
        <w:sz w:val="32"/>
        <w:u w:color="0055A0"/>
      </w:rPr>
    </w:lvl>
    <w:lvl w:ilvl="1">
      <w:start w:val="1"/>
      <w:numFmt w:val="upperRoman"/>
      <w:suff w:val="space"/>
      <w:lvlText w:val="%1.%2."/>
      <w:lvlJc w:val="left"/>
      <w:pPr>
        <w:ind w:left="284" w:hanging="284"/>
      </w:pPr>
      <w:rPr>
        <w:rFonts w:ascii="Calibri" w:hAnsi="Calibri" w:hint="default"/>
        <w:b/>
        <w:i w:val="0"/>
        <w:color w:val="0055A0"/>
        <w:sz w:val="28"/>
        <w:u w:color="0055A0"/>
      </w:rPr>
    </w:lvl>
    <w:lvl w:ilvl="2">
      <w:start w:val="1"/>
      <w:numFmt w:val="decimal"/>
      <w:suff w:val="space"/>
      <w:lvlText w:val="%1.%2.%3."/>
      <w:lvlJc w:val="left"/>
      <w:pPr>
        <w:ind w:left="1134" w:hanging="283"/>
      </w:pPr>
      <w:rPr>
        <w:rFonts w:ascii="Calibri" w:hAnsi="Calibri" w:hint="default"/>
        <w:b/>
        <w:i w:val="0"/>
        <w:color w:val="0055A0"/>
        <w:sz w:val="24"/>
        <w:u w:color="0055A0"/>
      </w:rPr>
    </w:lvl>
    <w:lvl w:ilvl="3">
      <w:start w:val="1"/>
      <w:numFmt w:val="lowerLetter"/>
      <w:suff w:val="space"/>
      <w:lvlText w:val="%1.%2.%3.%4 - "/>
      <w:lvlJc w:val="left"/>
      <w:pPr>
        <w:ind w:left="864" w:hanging="864"/>
      </w:pPr>
      <w:rPr>
        <w:rFonts w:ascii="Calibri" w:hAnsi="Calibri" w:hint="default"/>
        <w:b/>
        <w:i w:val="0"/>
        <w:color w:val="0055A0"/>
        <w:sz w:val="20"/>
        <w:u w:color="0055A0"/>
      </w:rPr>
    </w:lvl>
    <w:lvl w:ilvl="4">
      <w:start w:val="1"/>
      <w:numFmt w:val="bullet"/>
      <w:lvlText w:val=""/>
      <w:lvlJc w:val="left"/>
      <w:pPr>
        <w:ind w:left="567" w:hanging="283"/>
      </w:pPr>
      <w:rPr>
        <w:rFonts w:ascii="Wingdings" w:hAnsi="Wingdings" w:hint="default"/>
      </w:rPr>
    </w:lvl>
    <w:lvl w:ilvl="5">
      <w:start w:val="1"/>
      <w:numFmt w:val="bullet"/>
      <w:lvlText w:val=""/>
      <w:lvlPicBulletId w:val="0"/>
      <w:lvlJc w:val="left"/>
      <w:pPr>
        <w:ind w:left="851" w:hanging="284"/>
      </w:pPr>
      <w:rPr>
        <w:rFonts w:ascii="Symbol" w:hAnsi="Symbol" w:hint="default"/>
        <w:color w:val="auto"/>
      </w:rPr>
    </w:lvl>
    <w:lvl w:ilvl="6">
      <w:start w:val="1"/>
      <w:numFmt w:val="decimal"/>
      <w:lvlText w:val="[Nota %7]"/>
      <w:lvlJc w:val="left"/>
      <w:pPr>
        <w:ind w:left="1296" w:hanging="1296"/>
      </w:pPr>
      <w:rPr>
        <w:rFonts w:ascii="Calibri" w:hAnsi="Calibri" w:hint="default"/>
        <w:b/>
        <w:i w:val="0"/>
        <w:color w:val="FF0000"/>
        <w:sz w:val="20"/>
      </w:rPr>
    </w:lvl>
    <w:lvl w:ilvl="7">
      <w:start w:val="1"/>
      <w:numFmt w:val="decimal"/>
      <w:lvlRestart w:val="0"/>
      <w:suff w:val="nothing"/>
      <w:lvlText w:val="Figure %8 :"/>
      <w:lvlJc w:val="left"/>
      <w:pPr>
        <w:ind w:left="1758" w:hanging="737"/>
      </w:pPr>
      <w:rPr>
        <w:rFonts w:hint="default"/>
        <w:sz w:val="18"/>
      </w:rPr>
    </w:lvl>
    <w:lvl w:ilvl="8">
      <w:start w:val="1"/>
      <w:numFmt w:val="decimal"/>
      <w:lvlRestart w:val="0"/>
      <w:pStyle w:val="METAnnexe"/>
      <w:lvlText w:val="ANNEXE %9 :"/>
      <w:lvlJc w:val="left"/>
      <w:pPr>
        <w:ind w:left="0" w:firstLine="0"/>
      </w:pPr>
      <w:rPr>
        <w:rFonts w:hint="default"/>
        <w:b/>
        <w:i w:val="0"/>
        <w:color w:val="FFFFFF"/>
        <w:sz w:val="40"/>
      </w:rPr>
    </w:lvl>
  </w:abstractNum>
  <w:abstractNum w:abstractNumId="8" w15:restartNumberingAfterBreak="0">
    <w:nsid w:val="0D4F4A96"/>
    <w:multiLevelType w:val="hybridMultilevel"/>
    <w:tmpl w:val="8FE0F46A"/>
    <w:lvl w:ilvl="0" w:tplc="196EFA58">
      <w:start w:val="1"/>
      <w:numFmt w:val="bullet"/>
      <w:pStyle w:val="Listepuces2"/>
      <w:lvlText w:val=""/>
      <w:lvlJc w:val="left"/>
      <w:pPr>
        <w:ind w:left="712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6A6A6"/>
        <w:spacing w:val="0"/>
        <w:kern w:val="0"/>
        <w:position w:val="0"/>
        <w:sz w:val="12"/>
        <w:u w:val="none"/>
        <w:effect w:val="none"/>
        <w:vertAlign w:val="baseline"/>
        <w:em w:val="none"/>
        <w:specVanish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2C4E16"/>
    <w:multiLevelType w:val="multilevel"/>
    <w:tmpl w:val="12940D5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143E3D6F"/>
    <w:multiLevelType w:val="hybridMultilevel"/>
    <w:tmpl w:val="B540F026"/>
    <w:lvl w:ilvl="0" w:tplc="39721660">
      <w:start w:val="1"/>
      <w:numFmt w:val="bullet"/>
      <w:lvlText w:val="n"/>
      <w:lvlJc w:val="left"/>
      <w:pPr>
        <w:ind w:left="3865" w:hanging="360"/>
      </w:pPr>
      <w:rPr>
        <w:rFonts w:ascii="Wingdings" w:hAnsi="Wingdings" w:hint="default"/>
        <w:color w:val="FF6600"/>
        <w:sz w:val="24"/>
      </w:rPr>
    </w:lvl>
    <w:lvl w:ilvl="1" w:tplc="3154AE4C">
      <w:start w:val="1"/>
      <w:numFmt w:val="bullet"/>
      <w:lvlText w:val="n"/>
      <w:lvlJc w:val="left"/>
      <w:pPr>
        <w:ind w:left="1440" w:hanging="360"/>
      </w:pPr>
      <w:rPr>
        <w:rFonts w:ascii="Wingdings" w:hAnsi="Wingdings" w:hint="default"/>
        <w:color w:val="FF6600"/>
        <w:sz w:val="24"/>
      </w:rPr>
    </w:lvl>
    <w:lvl w:ilvl="2" w:tplc="AAC02DFC">
      <w:start w:val="1"/>
      <w:numFmt w:val="bullet"/>
      <w:lvlText w:val="n"/>
      <w:lvlJc w:val="left"/>
      <w:pPr>
        <w:ind w:left="3479" w:hanging="360"/>
      </w:pPr>
      <w:rPr>
        <w:rFonts w:ascii="Wingdings" w:hAnsi="Wingdings" w:hint="default"/>
        <w:color w:val="CCFF99"/>
        <w:sz w:val="24"/>
      </w:rPr>
    </w:lvl>
    <w:lvl w:ilvl="3" w:tplc="91E0B66C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E36C0A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E9612D"/>
    <w:multiLevelType w:val="hybridMultilevel"/>
    <w:tmpl w:val="6B32E446"/>
    <w:lvl w:ilvl="0" w:tplc="75F480BE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  <w:color w:val="E36C0A" w:themeColor="accent6" w:themeShade="BF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AB1E9D"/>
    <w:multiLevelType w:val="multilevel"/>
    <w:tmpl w:val="FA10FD0A"/>
    <w:lvl w:ilvl="0">
      <w:start w:val="1"/>
      <w:numFmt w:val="decimal"/>
      <w:pStyle w:val="Listenumrote"/>
      <w:lvlText w:val="%1."/>
      <w:lvlJc w:val="left"/>
      <w:pPr>
        <w:ind w:left="417" w:hanging="360"/>
      </w:pPr>
      <w:rPr>
        <w:rFonts w:ascii="Arial Narrow" w:hAnsi="Arial Narrow" w:hint="default"/>
        <w:b/>
        <w:i w:val="0"/>
        <w:sz w:val="20"/>
      </w:rPr>
    </w:lvl>
    <w:lvl w:ilvl="1" w:tentative="1">
      <w:start w:val="1"/>
      <w:numFmt w:val="lowerLetter"/>
      <w:lvlText w:val="%2."/>
      <w:lvlJc w:val="left"/>
      <w:pPr>
        <w:ind w:left="1508" w:hanging="360"/>
      </w:pPr>
    </w:lvl>
    <w:lvl w:ilvl="2" w:tentative="1">
      <w:start w:val="1"/>
      <w:numFmt w:val="lowerRoman"/>
      <w:lvlText w:val="%3."/>
      <w:lvlJc w:val="right"/>
      <w:pPr>
        <w:ind w:left="2228" w:hanging="180"/>
      </w:pPr>
    </w:lvl>
    <w:lvl w:ilvl="3" w:tentative="1">
      <w:start w:val="1"/>
      <w:numFmt w:val="decimal"/>
      <w:lvlText w:val="%4."/>
      <w:lvlJc w:val="left"/>
      <w:pPr>
        <w:ind w:left="2948" w:hanging="360"/>
      </w:pPr>
    </w:lvl>
    <w:lvl w:ilvl="4" w:tentative="1">
      <w:start w:val="1"/>
      <w:numFmt w:val="lowerLetter"/>
      <w:lvlText w:val="%5."/>
      <w:lvlJc w:val="left"/>
      <w:pPr>
        <w:ind w:left="3668" w:hanging="360"/>
      </w:pPr>
    </w:lvl>
    <w:lvl w:ilvl="5" w:tentative="1">
      <w:start w:val="1"/>
      <w:numFmt w:val="lowerRoman"/>
      <w:lvlText w:val="%6."/>
      <w:lvlJc w:val="right"/>
      <w:pPr>
        <w:ind w:left="4388" w:hanging="180"/>
      </w:pPr>
    </w:lvl>
    <w:lvl w:ilvl="6" w:tentative="1">
      <w:start w:val="1"/>
      <w:numFmt w:val="decimal"/>
      <w:lvlText w:val="%7."/>
      <w:lvlJc w:val="left"/>
      <w:pPr>
        <w:ind w:left="5108" w:hanging="360"/>
      </w:pPr>
    </w:lvl>
    <w:lvl w:ilvl="7" w:tentative="1">
      <w:start w:val="1"/>
      <w:numFmt w:val="lowerLetter"/>
      <w:lvlText w:val="%8."/>
      <w:lvlJc w:val="left"/>
      <w:pPr>
        <w:ind w:left="5828" w:hanging="360"/>
      </w:pPr>
    </w:lvl>
    <w:lvl w:ilvl="8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3" w15:restartNumberingAfterBreak="0">
    <w:nsid w:val="19A32C5A"/>
    <w:multiLevelType w:val="hybridMultilevel"/>
    <w:tmpl w:val="11C88536"/>
    <w:lvl w:ilvl="0" w:tplc="012C4926">
      <w:start w:val="1"/>
      <w:numFmt w:val="bullet"/>
      <w:pStyle w:val="Liste2"/>
      <w:lvlText w:val=""/>
      <w:lvlJc w:val="left"/>
      <w:pPr>
        <w:ind w:left="927" w:hanging="360"/>
      </w:pPr>
      <w:rPr>
        <w:rFonts w:ascii="Wingdings" w:hAnsi="Wingdings" w:hint="default"/>
        <w:color w:val="66757E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1B4E3879"/>
    <w:multiLevelType w:val="hybridMultilevel"/>
    <w:tmpl w:val="916A1272"/>
    <w:lvl w:ilvl="0" w:tplc="07F49034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  <w:color w:val="E36C0A"/>
        <w:sz w:val="24"/>
      </w:rPr>
    </w:lvl>
    <w:lvl w:ilvl="1" w:tplc="040C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21B255A3"/>
    <w:multiLevelType w:val="hybridMultilevel"/>
    <w:tmpl w:val="2892DC12"/>
    <w:lvl w:ilvl="0" w:tplc="040C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22636614"/>
    <w:multiLevelType w:val="multilevel"/>
    <w:tmpl w:val="570AAC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28310D79"/>
    <w:multiLevelType w:val="multilevel"/>
    <w:tmpl w:val="A566E8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7F7F7F" w:themeColor="text1" w:themeTint="8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2978286D"/>
    <w:multiLevelType w:val="hybridMultilevel"/>
    <w:tmpl w:val="44BC6E2E"/>
    <w:lvl w:ilvl="0" w:tplc="6BFC1DF6">
      <w:start w:val="1"/>
      <w:numFmt w:val="bullet"/>
      <w:lvlText w:val=""/>
      <w:lvlJc w:val="left"/>
      <w:pPr>
        <w:tabs>
          <w:tab w:val="num" w:pos="417"/>
        </w:tabs>
        <w:ind w:left="397" w:hanging="340"/>
      </w:pPr>
      <w:rPr>
        <w:rFonts w:ascii="Wingdings" w:hAnsi="Wingdings" w:hint="default"/>
        <w:b w:val="0"/>
        <w:i w:val="0"/>
        <w:color w:val="333333"/>
        <w:sz w:val="18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AD84A83"/>
    <w:multiLevelType w:val="hybridMultilevel"/>
    <w:tmpl w:val="488A47F2"/>
    <w:lvl w:ilvl="0" w:tplc="70A02168">
      <w:start w:val="1"/>
      <w:numFmt w:val="decimal"/>
      <w:lvlText w:val="Annexe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965848"/>
    <w:multiLevelType w:val="singleLevel"/>
    <w:tmpl w:val="AAF86A0E"/>
    <w:lvl w:ilvl="0">
      <w:start w:val="1"/>
      <w:numFmt w:val="bullet"/>
      <w:pStyle w:val="puce2"/>
      <w:lvlText w:val=""/>
      <w:lvlJc w:val="left"/>
      <w:pPr>
        <w:tabs>
          <w:tab w:val="num" w:pos="1778"/>
        </w:tabs>
        <w:ind w:left="57" w:firstLine="1361"/>
      </w:pPr>
      <w:rPr>
        <w:rFonts w:ascii="Symbol" w:hAnsi="Symbol" w:hint="default"/>
      </w:rPr>
    </w:lvl>
  </w:abstractNum>
  <w:abstractNum w:abstractNumId="21" w15:restartNumberingAfterBreak="0">
    <w:nsid w:val="2E69272D"/>
    <w:multiLevelType w:val="multilevel"/>
    <w:tmpl w:val="7B2819C2"/>
    <w:styleLink w:val="Style3"/>
    <w:lvl w:ilvl="0">
      <w:start w:val="1"/>
      <w:numFmt w:val="upperLetter"/>
      <w:suff w:val="space"/>
      <w:lvlText w:val="%1."/>
      <w:lvlJc w:val="left"/>
      <w:pPr>
        <w:ind w:left="284" w:hanging="284"/>
      </w:pPr>
      <w:rPr>
        <w:rFonts w:ascii="Calibri" w:hAnsi="Calibri" w:hint="default"/>
        <w:b/>
        <w:i w:val="0"/>
        <w:color w:val="0055A0"/>
        <w:sz w:val="32"/>
        <w:u w:color="0055A0"/>
      </w:rPr>
    </w:lvl>
    <w:lvl w:ilvl="1">
      <w:start w:val="1"/>
      <w:numFmt w:val="upperRoman"/>
      <w:suff w:val="space"/>
      <w:lvlText w:val="%1.%2."/>
      <w:lvlJc w:val="left"/>
      <w:pPr>
        <w:ind w:left="284" w:hanging="284"/>
      </w:pPr>
      <w:rPr>
        <w:rFonts w:ascii="Calibri" w:hAnsi="Calibri" w:hint="default"/>
        <w:b/>
        <w:i w:val="0"/>
        <w:color w:val="0055A0"/>
        <w:sz w:val="28"/>
        <w:u w:color="0055A0"/>
      </w:rPr>
    </w:lvl>
    <w:lvl w:ilvl="2">
      <w:start w:val="1"/>
      <w:numFmt w:val="decimal"/>
      <w:suff w:val="space"/>
      <w:lvlText w:val="%1.%2.%3."/>
      <w:lvlJc w:val="left"/>
      <w:pPr>
        <w:ind w:left="1134" w:hanging="283"/>
      </w:pPr>
      <w:rPr>
        <w:rFonts w:ascii="Calibri" w:hAnsi="Calibri" w:hint="default"/>
        <w:b/>
        <w:i w:val="0"/>
        <w:color w:val="0055A0"/>
        <w:sz w:val="24"/>
        <w:u w:color="0055A0"/>
      </w:rPr>
    </w:lvl>
    <w:lvl w:ilvl="3">
      <w:start w:val="1"/>
      <w:numFmt w:val="lowerLetter"/>
      <w:suff w:val="space"/>
      <w:lvlText w:val="%1.%2.%3.%4 - "/>
      <w:lvlJc w:val="left"/>
      <w:pPr>
        <w:ind w:left="864" w:hanging="864"/>
      </w:pPr>
      <w:rPr>
        <w:rFonts w:ascii="Calibri" w:hAnsi="Calibri" w:hint="default"/>
        <w:b/>
        <w:i w:val="0"/>
        <w:color w:val="0055A0"/>
        <w:sz w:val="20"/>
        <w:u w:color="0055A0"/>
      </w:rPr>
    </w:lvl>
    <w:lvl w:ilvl="4">
      <w:start w:val="1"/>
      <w:numFmt w:val="bullet"/>
      <w:lvlText w:val=""/>
      <w:lvlJc w:val="left"/>
      <w:pPr>
        <w:ind w:left="567" w:hanging="283"/>
      </w:pPr>
      <w:rPr>
        <w:rFonts w:ascii="Wingdings" w:hAnsi="Wingdings" w:hint="default"/>
      </w:rPr>
    </w:lvl>
    <w:lvl w:ilvl="5">
      <w:start w:val="1"/>
      <w:numFmt w:val="bullet"/>
      <w:lvlText w:val=""/>
      <w:lvlPicBulletId w:val="0"/>
      <w:lvlJc w:val="left"/>
      <w:pPr>
        <w:ind w:left="851" w:hanging="284"/>
      </w:pPr>
      <w:rPr>
        <w:rFonts w:ascii="Symbol" w:hAnsi="Symbol" w:hint="default"/>
        <w:color w:val="auto"/>
      </w:rPr>
    </w:lvl>
    <w:lvl w:ilvl="6">
      <w:start w:val="1"/>
      <w:numFmt w:val="decimal"/>
      <w:lvlText w:val="[Nota %7]"/>
      <w:lvlJc w:val="left"/>
      <w:pPr>
        <w:ind w:left="1296" w:hanging="1296"/>
      </w:pPr>
      <w:rPr>
        <w:rFonts w:ascii="Calibri" w:hAnsi="Calibri" w:hint="default"/>
        <w:b/>
        <w:i w:val="0"/>
        <w:color w:val="FF0000"/>
        <w:sz w:val="20"/>
      </w:rPr>
    </w:lvl>
    <w:lvl w:ilvl="7">
      <w:start w:val="1"/>
      <w:numFmt w:val="none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lvlText w:val="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2F0806C0"/>
    <w:multiLevelType w:val="multilevel"/>
    <w:tmpl w:val="73504B24"/>
    <w:styleLink w:val="ListeNumMRS"/>
    <w:lvl w:ilvl="0">
      <w:start w:val="1"/>
      <w:numFmt w:val="decimal"/>
      <w:lvlRestart w:val="0"/>
      <w:lvlText w:val="%1"/>
      <w:lvlJc w:val="left"/>
      <w:pPr>
        <w:tabs>
          <w:tab w:val="num" w:pos="284"/>
        </w:tabs>
        <w:ind w:left="397" w:hanging="329"/>
      </w:pPr>
      <w:rPr>
        <w:rFonts w:ascii="Arial Gras" w:hAnsi="Arial Gras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3" w15:restartNumberingAfterBreak="0">
    <w:nsid w:val="3A644DD3"/>
    <w:multiLevelType w:val="multilevel"/>
    <w:tmpl w:val="F49CA59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3F1C685B"/>
    <w:multiLevelType w:val="multilevel"/>
    <w:tmpl w:val="877E862A"/>
    <w:styleLink w:val="Style1"/>
    <w:lvl w:ilvl="0">
      <w:start w:val="1"/>
      <w:numFmt w:val="upperLetter"/>
      <w:suff w:val="space"/>
      <w:lvlText w:val="%1."/>
      <w:lvlJc w:val="left"/>
      <w:pPr>
        <w:ind w:left="284" w:hanging="284"/>
      </w:pPr>
      <w:rPr>
        <w:rFonts w:ascii="Calibri" w:hAnsi="Calibri" w:hint="default"/>
        <w:b/>
        <w:i w:val="0"/>
        <w:color w:val="0055A0"/>
        <w:sz w:val="32"/>
        <w:u w:color="0055A0"/>
      </w:rPr>
    </w:lvl>
    <w:lvl w:ilvl="1">
      <w:start w:val="1"/>
      <w:numFmt w:val="upperRoman"/>
      <w:suff w:val="space"/>
      <w:lvlText w:val="%1.%2."/>
      <w:lvlJc w:val="left"/>
      <w:pPr>
        <w:ind w:left="284" w:hanging="284"/>
      </w:pPr>
      <w:rPr>
        <w:rFonts w:ascii="Calibri" w:hAnsi="Calibri" w:hint="default"/>
        <w:b/>
        <w:i w:val="0"/>
        <w:color w:val="0055A0"/>
        <w:sz w:val="28"/>
        <w:u w:color="0055A0"/>
      </w:rPr>
    </w:lvl>
    <w:lvl w:ilvl="2">
      <w:start w:val="1"/>
      <w:numFmt w:val="decimal"/>
      <w:suff w:val="space"/>
      <w:lvlText w:val="%1.%2.%3."/>
      <w:lvlJc w:val="left"/>
      <w:pPr>
        <w:ind w:left="1134" w:hanging="283"/>
      </w:pPr>
      <w:rPr>
        <w:rFonts w:ascii="Calibri" w:hAnsi="Calibri" w:hint="default"/>
        <w:b/>
        <w:i w:val="0"/>
        <w:color w:val="0055A0"/>
        <w:sz w:val="24"/>
        <w:u w:color="0055A0"/>
      </w:rPr>
    </w:lvl>
    <w:lvl w:ilvl="3">
      <w:start w:val="1"/>
      <w:numFmt w:val="lowerLetter"/>
      <w:suff w:val="space"/>
      <w:lvlText w:val="%1.%2.%3.%4 - "/>
      <w:lvlJc w:val="left"/>
      <w:pPr>
        <w:ind w:left="864" w:hanging="864"/>
      </w:pPr>
      <w:rPr>
        <w:rFonts w:ascii="Calibri" w:hAnsi="Calibri" w:hint="default"/>
        <w:b/>
        <w:i w:val="0"/>
        <w:color w:val="0055A0"/>
        <w:sz w:val="20"/>
        <w:u w:color="0055A0"/>
      </w:rPr>
    </w:lvl>
    <w:lvl w:ilvl="4">
      <w:start w:val="1"/>
      <w:numFmt w:val="bullet"/>
      <w:lvlText w:val=""/>
      <w:lvlJc w:val="left"/>
      <w:pPr>
        <w:ind w:left="567" w:hanging="283"/>
      </w:pPr>
      <w:rPr>
        <w:rFonts w:ascii="Wingdings" w:hAnsi="Wingdings" w:hint="default"/>
      </w:rPr>
    </w:lvl>
    <w:lvl w:ilvl="5">
      <w:start w:val="1"/>
      <w:numFmt w:val="bullet"/>
      <w:lvlText w:val=""/>
      <w:lvlPicBulletId w:val="0"/>
      <w:lvlJc w:val="left"/>
      <w:pPr>
        <w:ind w:left="851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"/>
      <w:lvlJc w:val="left"/>
      <w:pPr>
        <w:ind w:left="1296" w:hanging="1296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43333C5A"/>
    <w:multiLevelType w:val="hybridMultilevel"/>
    <w:tmpl w:val="6FE6515A"/>
    <w:lvl w:ilvl="0" w:tplc="39721660">
      <w:start w:val="1"/>
      <w:numFmt w:val="bullet"/>
      <w:lvlText w:val="n"/>
      <w:lvlJc w:val="left"/>
      <w:pPr>
        <w:ind w:left="3865" w:hanging="360"/>
      </w:pPr>
      <w:rPr>
        <w:rFonts w:ascii="Wingdings" w:hAnsi="Wingdings" w:hint="default"/>
        <w:color w:val="FF6600"/>
        <w:sz w:val="24"/>
      </w:rPr>
    </w:lvl>
    <w:lvl w:ilvl="1" w:tplc="66F8CAB8">
      <w:start w:val="1"/>
      <w:numFmt w:val="bullet"/>
      <w:lvlText w:val="n"/>
      <w:lvlJc w:val="left"/>
      <w:pPr>
        <w:ind w:left="2062" w:hanging="360"/>
      </w:pPr>
      <w:rPr>
        <w:rFonts w:ascii="Wingdings" w:hAnsi="Wingdings" w:hint="default"/>
        <w:color w:val="E36C0A"/>
        <w:sz w:val="24"/>
      </w:rPr>
    </w:lvl>
    <w:lvl w:ilvl="2" w:tplc="AAC02DFC">
      <w:start w:val="1"/>
      <w:numFmt w:val="bullet"/>
      <w:lvlText w:val="n"/>
      <w:lvlJc w:val="left"/>
      <w:pPr>
        <w:ind w:left="3479" w:hanging="360"/>
      </w:pPr>
      <w:rPr>
        <w:rFonts w:ascii="Wingdings" w:hAnsi="Wingdings" w:hint="default"/>
        <w:color w:val="CCFF99"/>
        <w:sz w:val="24"/>
      </w:rPr>
    </w:lvl>
    <w:lvl w:ilvl="3" w:tplc="16BEC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CCFF99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8E1D6A"/>
    <w:multiLevelType w:val="hybridMultilevel"/>
    <w:tmpl w:val="55540B18"/>
    <w:lvl w:ilvl="0" w:tplc="E384F506">
      <w:start w:val="1"/>
      <w:numFmt w:val="bullet"/>
      <w:pStyle w:val="Listepuces"/>
      <w:lvlText w:val=""/>
      <w:lvlJc w:val="left"/>
      <w:pPr>
        <w:ind w:left="1004" w:hanging="360"/>
      </w:pPr>
      <w:rPr>
        <w:rFonts w:ascii="Wingdings" w:hAnsi="Wingdings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49202505"/>
    <w:multiLevelType w:val="hybridMultilevel"/>
    <w:tmpl w:val="4A04F21E"/>
    <w:lvl w:ilvl="0" w:tplc="23C4A2AC">
      <w:start w:val="1"/>
      <w:numFmt w:val="bullet"/>
      <w:pStyle w:val="Liste3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B6278A"/>
    <w:multiLevelType w:val="multilevel"/>
    <w:tmpl w:val="73504B24"/>
    <w:numStyleLink w:val="ListeNumMRS"/>
  </w:abstractNum>
  <w:abstractNum w:abstractNumId="29" w15:restartNumberingAfterBreak="0">
    <w:nsid w:val="50D42A42"/>
    <w:multiLevelType w:val="multilevel"/>
    <w:tmpl w:val="6A68B9BE"/>
    <w:lvl w:ilvl="0">
      <w:start w:val="1"/>
      <w:numFmt w:val="upperLetter"/>
      <w:suff w:val="space"/>
      <w:lvlText w:val="%1."/>
      <w:lvlJc w:val="left"/>
      <w:pPr>
        <w:ind w:left="284" w:hanging="284"/>
      </w:pPr>
      <w:rPr>
        <w:rFonts w:ascii="Calibri" w:hAnsi="Calibri" w:hint="default"/>
        <w:b/>
        <w:i w:val="0"/>
        <w:color w:val="0055A0"/>
        <w:sz w:val="32"/>
        <w:u w:color="0055A0"/>
      </w:rPr>
    </w:lvl>
    <w:lvl w:ilvl="1">
      <w:start w:val="1"/>
      <w:numFmt w:val="upperRoman"/>
      <w:suff w:val="space"/>
      <w:lvlText w:val="%1.%2."/>
      <w:lvlJc w:val="left"/>
      <w:pPr>
        <w:ind w:left="284" w:hanging="284"/>
      </w:pPr>
      <w:rPr>
        <w:rFonts w:ascii="Calibri" w:hAnsi="Calibri" w:hint="default"/>
        <w:b/>
        <w:i w:val="0"/>
        <w:color w:val="0055A0"/>
        <w:sz w:val="28"/>
        <w:u w:color="0055A0"/>
      </w:rPr>
    </w:lvl>
    <w:lvl w:ilvl="2">
      <w:start w:val="1"/>
      <w:numFmt w:val="decimal"/>
      <w:suff w:val="space"/>
      <w:lvlText w:val="%1.%2.%3."/>
      <w:lvlJc w:val="left"/>
      <w:pPr>
        <w:ind w:left="1134" w:hanging="283"/>
      </w:pPr>
      <w:rPr>
        <w:rFonts w:ascii="Calibri" w:hAnsi="Calibri" w:hint="default"/>
        <w:b/>
        <w:i w:val="0"/>
        <w:color w:val="0055A0"/>
        <w:sz w:val="24"/>
        <w:u w:color="0055A0"/>
      </w:rPr>
    </w:lvl>
    <w:lvl w:ilvl="3">
      <w:start w:val="1"/>
      <w:numFmt w:val="lowerLetter"/>
      <w:suff w:val="space"/>
      <w:lvlText w:val="%1.%2.%3.%4 - "/>
      <w:lvlJc w:val="left"/>
      <w:pPr>
        <w:ind w:left="864" w:hanging="864"/>
      </w:pPr>
      <w:rPr>
        <w:rFonts w:ascii="Calibri" w:hAnsi="Calibri" w:hint="default"/>
        <w:b/>
        <w:i w:val="0"/>
        <w:color w:val="0055A0"/>
        <w:sz w:val="20"/>
        <w:u w:color="0055A0"/>
      </w:rPr>
    </w:lvl>
    <w:lvl w:ilvl="4">
      <w:start w:val="1"/>
      <w:numFmt w:val="bullet"/>
      <w:lvlText w:val=""/>
      <w:lvlJc w:val="left"/>
      <w:pPr>
        <w:ind w:left="567" w:hanging="283"/>
      </w:pPr>
      <w:rPr>
        <w:rFonts w:ascii="Wingdings" w:hAnsi="Wingdings" w:hint="default"/>
      </w:rPr>
    </w:lvl>
    <w:lvl w:ilvl="5">
      <w:start w:val="1"/>
      <w:numFmt w:val="bullet"/>
      <w:lvlText w:val=""/>
      <w:lvlPicBulletId w:val="0"/>
      <w:lvlJc w:val="left"/>
      <w:pPr>
        <w:ind w:left="851" w:hanging="284"/>
      </w:pPr>
      <w:rPr>
        <w:rFonts w:ascii="Symbol" w:hAnsi="Symbol" w:hint="default"/>
        <w:color w:val="auto"/>
      </w:rPr>
    </w:lvl>
    <w:lvl w:ilvl="6">
      <w:start w:val="1"/>
      <w:numFmt w:val="decimal"/>
      <w:lvlText w:val="[Nota %7]"/>
      <w:lvlJc w:val="left"/>
      <w:pPr>
        <w:ind w:left="1296" w:hanging="1296"/>
      </w:pPr>
      <w:rPr>
        <w:rFonts w:ascii="Calibri" w:hAnsi="Calibri" w:hint="default"/>
        <w:b/>
        <w:i w:val="0"/>
        <w:color w:val="FF0000"/>
        <w:sz w:val="20"/>
      </w:rPr>
    </w:lvl>
    <w:lvl w:ilvl="7">
      <w:start w:val="1"/>
      <w:numFmt w:val="decimal"/>
      <w:lvlRestart w:val="0"/>
      <w:suff w:val="nothing"/>
      <w:lvlText w:val="Figure %8 :"/>
      <w:lvlJc w:val="left"/>
      <w:pPr>
        <w:ind w:left="1758" w:hanging="737"/>
      </w:pPr>
      <w:rPr>
        <w:rFonts w:hint="default"/>
        <w:sz w:val="18"/>
      </w:rPr>
    </w:lvl>
    <w:lvl w:ilvl="8">
      <w:start w:val="1"/>
      <w:numFmt w:val="decimal"/>
      <w:lvlRestart w:val="0"/>
      <w:pStyle w:val="METTableau"/>
      <w:suff w:val="nothing"/>
      <w:lvlText w:val="Tableau %9 :"/>
      <w:lvlJc w:val="left"/>
      <w:pPr>
        <w:ind w:left="1584" w:hanging="507"/>
      </w:pPr>
      <w:rPr>
        <w:rFonts w:hint="default"/>
      </w:rPr>
    </w:lvl>
  </w:abstractNum>
  <w:abstractNum w:abstractNumId="30" w15:restartNumberingAfterBreak="0">
    <w:nsid w:val="52362C4F"/>
    <w:multiLevelType w:val="hybridMultilevel"/>
    <w:tmpl w:val="39BC4E60"/>
    <w:lvl w:ilvl="0" w:tplc="39721660">
      <w:start w:val="1"/>
      <w:numFmt w:val="bullet"/>
      <w:lvlText w:val="n"/>
      <w:lvlJc w:val="left"/>
      <w:pPr>
        <w:ind w:left="3865" w:hanging="360"/>
      </w:pPr>
      <w:rPr>
        <w:rFonts w:ascii="Wingdings" w:hAnsi="Wingdings" w:hint="default"/>
        <w:color w:val="FF6600"/>
        <w:sz w:val="24"/>
      </w:rPr>
    </w:lvl>
    <w:lvl w:ilvl="1" w:tplc="DE7E0DF0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  <w:color w:val="E36C0A" w:themeColor="accent6" w:themeShade="BF"/>
        <w:sz w:val="18"/>
      </w:rPr>
    </w:lvl>
    <w:lvl w:ilvl="2" w:tplc="AAC02DFC">
      <w:start w:val="1"/>
      <w:numFmt w:val="bullet"/>
      <w:lvlText w:val="n"/>
      <w:lvlJc w:val="left"/>
      <w:pPr>
        <w:ind w:left="3479" w:hanging="360"/>
      </w:pPr>
      <w:rPr>
        <w:rFonts w:ascii="Wingdings" w:hAnsi="Wingdings" w:hint="default"/>
        <w:color w:val="CCFF99"/>
        <w:sz w:val="24"/>
      </w:rPr>
    </w:lvl>
    <w:lvl w:ilvl="3" w:tplc="16BEC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CCFF99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A24949"/>
    <w:multiLevelType w:val="multilevel"/>
    <w:tmpl w:val="259AFDE0"/>
    <w:lvl w:ilvl="0">
      <w:start w:val="1"/>
      <w:numFmt w:val="upperLetter"/>
      <w:suff w:val="space"/>
      <w:lvlText w:val="%1."/>
      <w:lvlJc w:val="left"/>
      <w:pPr>
        <w:ind w:left="738" w:hanging="284"/>
      </w:pPr>
      <w:rPr>
        <w:rFonts w:ascii="Calibri" w:hAnsi="Calibri" w:hint="default"/>
        <w:b/>
        <w:i w:val="0"/>
        <w:color w:val="0055A0"/>
        <w:sz w:val="32"/>
        <w:u w:color="0055A0"/>
      </w:rPr>
    </w:lvl>
    <w:lvl w:ilvl="1">
      <w:start w:val="1"/>
      <w:numFmt w:val="upperRoman"/>
      <w:suff w:val="space"/>
      <w:lvlText w:val="%1.%2."/>
      <w:lvlJc w:val="left"/>
      <w:pPr>
        <w:ind w:left="454" w:hanging="284"/>
      </w:pPr>
      <w:rPr>
        <w:rFonts w:ascii="Calibri" w:hAnsi="Calibri" w:hint="default"/>
        <w:b/>
        <w:i w:val="0"/>
        <w:color w:val="0055A0"/>
        <w:sz w:val="28"/>
        <w:u w:color="0055A0"/>
      </w:rPr>
    </w:lvl>
    <w:lvl w:ilvl="2">
      <w:start w:val="1"/>
      <w:numFmt w:val="decimal"/>
      <w:suff w:val="space"/>
      <w:lvlText w:val="%1.%2.%3."/>
      <w:lvlJc w:val="left"/>
      <w:pPr>
        <w:ind w:left="1304" w:hanging="283"/>
      </w:pPr>
      <w:rPr>
        <w:rFonts w:ascii="Calibri" w:hAnsi="Calibri" w:hint="default"/>
        <w:b/>
        <w:i w:val="0"/>
        <w:color w:val="0055A0"/>
        <w:sz w:val="24"/>
        <w:u w:color="0055A0"/>
      </w:rPr>
    </w:lvl>
    <w:lvl w:ilvl="3">
      <w:start w:val="1"/>
      <w:numFmt w:val="lowerLetter"/>
      <w:suff w:val="space"/>
      <w:lvlText w:val="%1.%2.%3.%4 - "/>
      <w:lvlJc w:val="left"/>
      <w:pPr>
        <w:ind w:left="1318" w:hanging="864"/>
      </w:pPr>
      <w:rPr>
        <w:rFonts w:ascii="Calibri" w:hAnsi="Calibri" w:hint="default"/>
        <w:b/>
        <w:i w:val="0"/>
        <w:color w:val="0055A0"/>
        <w:sz w:val="20"/>
        <w:u w:color="0055A0"/>
      </w:rPr>
    </w:lvl>
    <w:lvl w:ilvl="4">
      <w:start w:val="1"/>
      <w:numFmt w:val="bullet"/>
      <w:lvlText w:val=""/>
      <w:lvlJc w:val="left"/>
      <w:pPr>
        <w:ind w:left="737" w:hanging="283"/>
      </w:pPr>
      <w:rPr>
        <w:rFonts w:ascii="Wingdings" w:hAnsi="Wingdings" w:hint="default"/>
      </w:rPr>
    </w:lvl>
    <w:lvl w:ilvl="5">
      <w:start w:val="1"/>
      <w:numFmt w:val="bullet"/>
      <w:lvlText w:val=""/>
      <w:lvlPicBulletId w:val="0"/>
      <w:lvlJc w:val="left"/>
      <w:pPr>
        <w:ind w:left="1021" w:hanging="284"/>
      </w:pPr>
      <w:rPr>
        <w:rFonts w:ascii="Symbol" w:hAnsi="Symbol" w:hint="default"/>
        <w:color w:val="auto"/>
      </w:rPr>
    </w:lvl>
    <w:lvl w:ilvl="6">
      <w:start w:val="1"/>
      <w:numFmt w:val="decimal"/>
      <w:pStyle w:val="METTexteNota"/>
      <w:suff w:val="nothing"/>
      <w:lvlText w:val="[Nota %7]"/>
      <w:lvlJc w:val="left"/>
      <w:pPr>
        <w:ind w:left="1466" w:hanging="1296"/>
      </w:pPr>
      <w:rPr>
        <w:rFonts w:ascii="Calibri" w:hAnsi="Calibri" w:hint="default"/>
        <w:b/>
        <w:i w:val="0"/>
        <w:color w:val="FF0000"/>
        <w:sz w:val="20"/>
      </w:rPr>
    </w:lvl>
    <w:lvl w:ilvl="7">
      <w:start w:val="1"/>
      <w:numFmt w:val="none"/>
      <w:lvlText w:val=""/>
      <w:lvlJc w:val="left"/>
      <w:pPr>
        <w:ind w:left="1610" w:hanging="1440"/>
      </w:pPr>
      <w:rPr>
        <w:rFonts w:hint="default"/>
      </w:rPr>
    </w:lvl>
    <w:lvl w:ilvl="8">
      <w:start w:val="1"/>
      <w:numFmt w:val="none"/>
      <w:lvlText w:val=""/>
      <w:lvlJc w:val="left"/>
      <w:pPr>
        <w:ind w:left="1754" w:hanging="1584"/>
      </w:pPr>
      <w:rPr>
        <w:rFonts w:hint="default"/>
      </w:rPr>
    </w:lvl>
  </w:abstractNum>
  <w:abstractNum w:abstractNumId="32" w15:restartNumberingAfterBreak="0">
    <w:nsid w:val="59BC3CF0"/>
    <w:multiLevelType w:val="hybridMultilevel"/>
    <w:tmpl w:val="B7188D34"/>
    <w:lvl w:ilvl="0" w:tplc="65FE4708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E25D6F"/>
    <w:multiLevelType w:val="multilevel"/>
    <w:tmpl w:val="1446202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5C1F5A9D"/>
    <w:multiLevelType w:val="multilevel"/>
    <w:tmpl w:val="5A4EE2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0AA2EDE"/>
    <w:multiLevelType w:val="hybridMultilevel"/>
    <w:tmpl w:val="C12C6FFA"/>
    <w:lvl w:ilvl="0" w:tplc="FE64F88E">
      <w:start w:val="1"/>
      <w:numFmt w:val="bullet"/>
      <w:pStyle w:val="Liste1"/>
      <w:lvlText w:val=""/>
      <w:lvlPicBulletId w:val="1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64887E39"/>
    <w:multiLevelType w:val="hybridMultilevel"/>
    <w:tmpl w:val="50F2B148"/>
    <w:lvl w:ilvl="0" w:tplc="1524612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7F7F7F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9432CA"/>
    <w:multiLevelType w:val="multilevel"/>
    <w:tmpl w:val="5DDC3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8" w15:restartNumberingAfterBreak="0">
    <w:nsid w:val="69925BF0"/>
    <w:multiLevelType w:val="hybridMultilevel"/>
    <w:tmpl w:val="B302C9C4"/>
    <w:lvl w:ilvl="0" w:tplc="0CAEF1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4489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4C50283"/>
    <w:multiLevelType w:val="multilevel"/>
    <w:tmpl w:val="299EFF44"/>
    <w:name w:val="Liste Méthode2"/>
    <w:lvl w:ilvl="0">
      <w:start w:val="1"/>
      <w:numFmt w:val="upperLetter"/>
      <w:suff w:val="space"/>
      <w:lvlText w:val="%1."/>
      <w:lvlJc w:val="left"/>
      <w:pPr>
        <w:ind w:left="284" w:hanging="284"/>
      </w:pPr>
      <w:rPr>
        <w:rFonts w:ascii="Calibri" w:hAnsi="Calibri" w:hint="default"/>
        <w:b/>
        <w:i w:val="0"/>
        <w:color w:val="0055A0"/>
        <w:sz w:val="32"/>
        <w:u w:color="0055A0"/>
      </w:rPr>
    </w:lvl>
    <w:lvl w:ilvl="1">
      <w:start w:val="1"/>
      <w:numFmt w:val="upperRoman"/>
      <w:suff w:val="space"/>
      <w:lvlText w:val="%1.%2."/>
      <w:lvlJc w:val="left"/>
      <w:pPr>
        <w:ind w:left="284" w:hanging="284"/>
      </w:pPr>
      <w:rPr>
        <w:rFonts w:ascii="Calibri" w:hAnsi="Calibri" w:hint="default"/>
        <w:b/>
        <w:i w:val="0"/>
        <w:color w:val="0055A0"/>
        <w:sz w:val="28"/>
        <w:u w:color="0055A0"/>
      </w:rPr>
    </w:lvl>
    <w:lvl w:ilvl="2">
      <w:start w:val="1"/>
      <w:numFmt w:val="decimal"/>
      <w:suff w:val="space"/>
      <w:lvlText w:val="%1.%2.%3."/>
      <w:lvlJc w:val="left"/>
      <w:pPr>
        <w:ind w:left="1134" w:hanging="283"/>
      </w:pPr>
      <w:rPr>
        <w:rFonts w:ascii="Calibri" w:hAnsi="Calibri" w:hint="default"/>
        <w:b/>
        <w:i w:val="0"/>
        <w:color w:val="0055A0"/>
        <w:sz w:val="24"/>
        <w:u w:color="0055A0"/>
      </w:rPr>
    </w:lvl>
    <w:lvl w:ilvl="3">
      <w:start w:val="1"/>
      <w:numFmt w:val="lowerLetter"/>
      <w:suff w:val="space"/>
      <w:lvlText w:val="%1.%2.%3.%4 - "/>
      <w:lvlJc w:val="left"/>
      <w:pPr>
        <w:ind w:left="864" w:hanging="864"/>
      </w:pPr>
      <w:rPr>
        <w:rFonts w:ascii="Calibri" w:hAnsi="Calibri" w:hint="default"/>
        <w:b/>
        <w:i w:val="0"/>
        <w:color w:val="0055A0"/>
        <w:sz w:val="20"/>
        <w:u w:color="0055A0"/>
      </w:rPr>
    </w:lvl>
    <w:lvl w:ilvl="4">
      <w:start w:val="1"/>
      <w:numFmt w:val="bullet"/>
      <w:lvlText w:val=""/>
      <w:lvlJc w:val="left"/>
      <w:pPr>
        <w:ind w:left="567" w:hanging="283"/>
      </w:pPr>
      <w:rPr>
        <w:rFonts w:ascii="Wingdings" w:hAnsi="Wingdings" w:hint="default"/>
      </w:rPr>
    </w:lvl>
    <w:lvl w:ilvl="5">
      <w:start w:val="1"/>
      <w:numFmt w:val="bullet"/>
      <w:lvlText w:val=""/>
      <w:lvlPicBulletId w:val="0"/>
      <w:lvlJc w:val="left"/>
      <w:pPr>
        <w:ind w:left="851" w:hanging="284"/>
      </w:pPr>
      <w:rPr>
        <w:rFonts w:ascii="Symbol" w:hAnsi="Symbol" w:hint="default"/>
        <w:color w:val="auto"/>
      </w:rPr>
    </w:lvl>
    <w:lvl w:ilvl="6">
      <w:start w:val="1"/>
      <w:numFmt w:val="decimal"/>
      <w:lvlText w:val="[Nota %7]"/>
      <w:lvlJc w:val="left"/>
      <w:pPr>
        <w:ind w:left="1296" w:hanging="1296"/>
      </w:pPr>
      <w:rPr>
        <w:rFonts w:ascii="Calibri" w:hAnsi="Calibri" w:hint="default"/>
        <w:b/>
        <w:i w:val="0"/>
        <w:color w:val="FF0000"/>
        <w:sz w:val="20"/>
      </w:rPr>
    </w:lvl>
    <w:lvl w:ilvl="7">
      <w:start w:val="1"/>
      <w:numFmt w:val="none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lvlText w:val=""/>
      <w:lvlJc w:val="left"/>
      <w:pPr>
        <w:ind w:left="1584" w:hanging="1584"/>
      </w:pPr>
      <w:rPr>
        <w:rFonts w:hint="default"/>
      </w:rPr>
    </w:lvl>
  </w:abstractNum>
  <w:abstractNum w:abstractNumId="40" w15:restartNumberingAfterBreak="0">
    <w:nsid w:val="7767085F"/>
    <w:multiLevelType w:val="hybridMultilevel"/>
    <w:tmpl w:val="BE30BFD4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1" w15:restartNumberingAfterBreak="0">
    <w:nsid w:val="7CBC7E37"/>
    <w:multiLevelType w:val="multilevel"/>
    <w:tmpl w:val="C004EE04"/>
    <w:name w:val="Liste Méthode"/>
    <w:lvl w:ilvl="0">
      <w:start w:val="1"/>
      <w:numFmt w:val="upperLetter"/>
      <w:suff w:val="space"/>
      <w:lvlText w:val="%1."/>
      <w:lvlJc w:val="left"/>
      <w:pPr>
        <w:ind w:left="284" w:hanging="284"/>
      </w:pPr>
      <w:rPr>
        <w:rFonts w:ascii="Calibri" w:hAnsi="Calibri" w:hint="default"/>
        <w:b/>
        <w:i w:val="0"/>
        <w:color w:val="0055A0"/>
        <w:sz w:val="32"/>
        <w:u w:color="0055A0"/>
      </w:rPr>
    </w:lvl>
    <w:lvl w:ilvl="1">
      <w:start w:val="1"/>
      <w:numFmt w:val="upperRoman"/>
      <w:suff w:val="space"/>
      <w:lvlText w:val="%1.%2."/>
      <w:lvlJc w:val="left"/>
      <w:pPr>
        <w:ind w:left="284" w:hanging="284"/>
      </w:pPr>
      <w:rPr>
        <w:rFonts w:ascii="Calibri" w:hAnsi="Calibri" w:hint="default"/>
        <w:b/>
        <w:i w:val="0"/>
        <w:color w:val="0055A0"/>
        <w:sz w:val="28"/>
        <w:u w:color="0055A0"/>
      </w:rPr>
    </w:lvl>
    <w:lvl w:ilvl="2">
      <w:start w:val="1"/>
      <w:numFmt w:val="decimal"/>
      <w:suff w:val="space"/>
      <w:lvlText w:val="%1.%2.%3."/>
      <w:lvlJc w:val="left"/>
      <w:pPr>
        <w:ind w:left="1134" w:hanging="283"/>
      </w:pPr>
      <w:rPr>
        <w:rFonts w:ascii="Calibri" w:hAnsi="Calibri" w:hint="default"/>
        <w:b/>
        <w:i w:val="0"/>
        <w:color w:val="0055A0"/>
        <w:sz w:val="24"/>
        <w:u w:color="0055A0"/>
      </w:rPr>
    </w:lvl>
    <w:lvl w:ilvl="3">
      <w:start w:val="1"/>
      <w:numFmt w:val="lowerLetter"/>
      <w:suff w:val="space"/>
      <w:lvlText w:val="%1.%2.%3.%4 - "/>
      <w:lvlJc w:val="left"/>
      <w:pPr>
        <w:ind w:left="864" w:hanging="864"/>
      </w:pPr>
      <w:rPr>
        <w:rFonts w:ascii="Calibri" w:hAnsi="Calibri" w:hint="default"/>
        <w:b/>
        <w:i w:val="0"/>
        <w:color w:val="0055A0"/>
        <w:sz w:val="20"/>
        <w:u w:color="0055A0"/>
      </w:rPr>
    </w:lvl>
    <w:lvl w:ilvl="4">
      <w:start w:val="1"/>
      <w:numFmt w:val="bullet"/>
      <w:lvlText w:val=""/>
      <w:lvlJc w:val="left"/>
      <w:pPr>
        <w:ind w:left="567" w:hanging="283"/>
      </w:pPr>
      <w:rPr>
        <w:rFonts w:ascii="Wingdings" w:hAnsi="Wingdings" w:hint="default"/>
      </w:rPr>
    </w:lvl>
    <w:lvl w:ilvl="5">
      <w:start w:val="1"/>
      <w:numFmt w:val="bullet"/>
      <w:lvlText w:val=""/>
      <w:lvlPicBulletId w:val="0"/>
      <w:lvlJc w:val="left"/>
      <w:pPr>
        <w:ind w:left="851" w:hanging="284"/>
      </w:pPr>
      <w:rPr>
        <w:rFonts w:ascii="Symbol" w:hAnsi="Symbol" w:hint="default"/>
        <w:color w:val="auto"/>
      </w:rPr>
    </w:lvl>
    <w:lvl w:ilvl="6">
      <w:start w:val="1"/>
      <w:numFmt w:val="decimal"/>
      <w:lvlText w:val="[Nota %7]"/>
      <w:lvlJc w:val="left"/>
      <w:pPr>
        <w:ind w:left="1296" w:hanging="1296"/>
      </w:pPr>
      <w:rPr>
        <w:rFonts w:ascii="Calibri" w:hAnsi="Calibri" w:hint="default"/>
        <w:b/>
        <w:i w:val="0"/>
        <w:color w:val="FF0000"/>
        <w:sz w:val="20"/>
      </w:rPr>
    </w:lvl>
    <w:lvl w:ilvl="7">
      <w:start w:val="1"/>
      <w:numFmt w:val="none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lvlText w:val=""/>
      <w:lvlJc w:val="left"/>
      <w:pPr>
        <w:ind w:left="1584" w:hanging="1584"/>
      </w:pPr>
      <w:rPr>
        <w:rFonts w:hint="default"/>
      </w:rPr>
    </w:lvl>
  </w:abstractNum>
  <w:num w:numId="1">
    <w:abstractNumId w:val="20"/>
  </w:num>
  <w:num w:numId="2">
    <w:abstractNumId w:val="24"/>
  </w:num>
  <w:num w:numId="3">
    <w:abstractNumId w:val="31"/>
  </w:num>
  <w:num w:numId="4">
    <w:abstractNumId w:val="21"/>
  </w:num>
  <w:num w:numId="5">
    <w:abstractNumId w:val="29"/>
  </w:num>
  <w:num w:numId="6">
    <w:abstractNumId w:val="7"/>
  </w:num>
  <w:num w:numId="7">
    <w:abstractNumId w:val="4"/>
  </w:num>
  <w:num w:numId="8">
    <w:abstractNumId w:val="27"/>
  </w:num>
  <w:num w:numId="9">
    <w:abstractNumId w:val="35"/>
  </w:num>
  <w:num w:numId="10">
    <w:abstractNumId w:val="13"/>
  </w:num>
  <w:num w:numId="11">
    <w:abstractNumId w:val="22"/>
  </w:num>
  <w:num w:numId="12">
    <w:abstractNumId w:val="28"/>
  </w:num>
  <w:num w:numId="13">
    <w:abstractNumId w:val="0"/>
  </w:num>
  <w:num w:numId="14">
    <w:abstractNumId w:val="8"/>
  </w:num>
  <w:num w:numId="15">
    <w:abstractNumId w:val="5"/>
  </w:num>
  <w:num w:numId="16">
    <w:abstractNumId w:val="12"/>
  </w:num>
  <w:num w:numId="17">
    <w:abstractNumId w:val="6"/>
  </w:num>
  <w:num w:numId="18">
    <w:abstractNumId w:val="38"/>
  </w:num>
  <w:num w:numId="19">
    <w:abstractNumId w:val="36"/>
  </w:num>
  <w:num w:numId="20">
    <w:abstractNumId w:val="18"/>
  </w:num>
  <w:num w:numId="21">
    <w:abstractNumId w:val="17"/>
  </w:num>
  <w:num w:numId="22">
    <w:abstractNumId w:val="33"/>
  </w:num>
  <w:num w:numId="23">
    <w:abstractNumId w:val="19"/>
  </w:num>
  <w:num w:numId="24">
    <w:abstractNumId w:val="25"/>
  </w:num>
  <w:num w:numId="25">
    <w:abstractNumId w:val="14"/>
  </w:num>
  <w:num w:numId="26">
    <w:abstractNumId w:val="2"/>
  </w:num>
  <w:num w:numId="27">
    <w:abstractNumId w:val="10"/>
  </w:num>
  <w:num w:numId="28">
    <w:abstractNumId w:val="1"/>
  </w:num>
  <w:num w:numId="29">
    <w:abstractNumId w:val="30"/>
  </w:num>
  <w:num w:numId="30">
    <w:abstractNumId w:val="11"/>
  </w:num>
  <w:num w:numId="31">
    <w:abstractNumId w:val="23"/>
  </w:num>
  <w:num w:numId="32">
    <w:abstractNumId w:val="3"/>
  </w:num>
  <w:num w:numId="33">
    <w:abstractNumId w:val="16"/>
  </w:num>
  <w:num w:numId="34">
    <w:abstractNumId w:val="37"/>
  </w:num>
  <w:num w:numId="35">
    <w:abstractNumId w:val="34"/>
  </w:num>
  <w:num w:numId="36">
    <w:abstractNumId w:val="9"/>
  </w:num>
  <w:num w:numId="3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6"/>
  </w:num>
  <w:num w:numId="4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6"/>
  </w:num>
  <w:num w:numId="4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5"/>
  </w:num>
  <w:num w:numId="47">
    <w:abstractNumId w:val="32"/>
  </w:num>
  <w:num w:numId="48">
    <w:abstractNumId w:val="26"/>
  </w:num>
  <w:num w:numId="49">
    <w:abstractNumId w:val="40"/>
  </w:num>
  <w:num w:numId="5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113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FRAGMENTS" w:val="000023"/>
    <w:docVar w:name="MODELE_MRS" w:val="MRS APRR W2010/8.6.3.c1/APRR-AREA"/>
    <w:docVar w:name="TBX_MRS" w:val="000001"/>
  </w:docVars>
  <w:rsids>
    <w:rsidRoot w:val="00221E1D"/>
    <w:rsid w:val="0001182D"/>
    <w:rsid w:val="00013C63"/>
    <w:rsid w:val="0001745A"/>
    <w:rsid w:val="000202F0"/>
    <w:rsid w:val="00024B0D"/>
    <w:rsid w:val="00025AA6"/>
    <w:rsid w:val="0003034B"/>
    <w:rsid w:val="00030E45"/>
    <w:rsid w:val="00031558"/>
    <w:rsid w:val="00034AF5"/>
    <w:rsid w:val="00035FE6"/>
    <w:rsid w:val="00040CCE"/>
    <w:rsid w:val="00043476"/>
    <w:rsid w:val="000516FC"/>
    <w:rsid w:val="00053440"/>
    <w:rsid w:val="00057CF6"/>
    <w:rsid w:val="00060AA8"/>
    <w:rsid w:val="00065380"/>
    <w:rsid w:val="00074EC3"/>
    <w:rsid w:val="00074F00"/>
    <w:rsid w:val="00075035"/>
    <w:rsid w:val="0008034E"/>
    <w:rsid w:val="00080D10"/>
    <w:rsid w:val="00081EB3"/>
    <w:rsid w:val="00092ED5"/>
    <w:rsid w:val="00093B89"/>
    <w:rsid w:val="00094D7A"/>
    <w:rsid w:val="0009511C"/>
    <w:rsid w:val="000A0F0E"/>
    <w:rsid w:val="000A4CC4"/>
    <w:rsid w:val="000B1279"/>
    <w:rsid w:val="000B21B1"/>
    <w:rsid w:val="000B338A"/>
    <w:rsid w:val="000B5460"/>
    <w:rsid w:val="000B60FC"/>
    <w:rsid w:val="000B6795"/>
    <w:rsid w:val="000C0A7A"/>
    <w:rsid w:val="000C156B"/>
    <w:rsid w:val="000C3725"/>
    <w:rsid w:val="000C418C"/>
    <w:rsid w:val="000D328E"/>
    <w:rsid w:val="000D3699"/>
    <w:rsid w:val="000D4587"/>
    <w:rsid w:val="000D7CD7"/>
    <w:rsid w:val="000E0072"/>
    <w:rsid w:val="000E1228"/>
    <w:rsid w:val="000E34B6"/>
    <w:rsid w:val="000E501B"/>
    <w:rsid w:val="000E6C1A"/>
    <w:rsid w:val="000E7B5E"/>
    <w:rsid w:val="000F4A04"/>
    <w:rsid w:val="000F5061"/>
    <w:rsid w:val="000F5D29"/>
    <w:rsid w:val="000F6D87"/>
    <w:rsid w:val="000F732B"/>
    <w:rsid w:val="001062CB"/>
    <w:rsid w:val="001075BA"/>
    <w:rsid w:val="00110894"/>
    <w:rsid w:val="00113208"/>
    <w:rsid w:val="00115203"/>
    <w:rsid w:val="00115F8C"/>
    <w:rsid w:val="00122E86"/>
    <w:rsid w:val="00127D78"/>
    <w:rsid w:val="00133D70"/>
    <w:rsid w:val="00133E9B"/>
    <w:rsid w:val="00137FED"/>
    <w:rsid w:val="00142205"/>
    <w:rsid w:val="001474BB"/>
    <w:rsid w:val="00152D36"/>
    <w:rsid w:val="00153381"/>
    <w:rsid w:val="001534D4"/>
    <w:rsid w:val="0015607B"/>
    <w:rsid w:val="00161B80"/>
    <w:rsid w:val="0016368A"/>
    <w:rsid w:val="00163D7A"/>
    <w:rsid w:val="00163DE1"/>
    <w:rsid w:val="0016469C"/>
    <w:rsid w:val="00165BEA"/>
    <w:rsid w:val="001720EA"/>
    <w:rsid w:val="0017701C"/>
    <w:rsid w:val="0018035E"/>
    <w:rsid w:val="001809EE"/>
    <w:rsid w:val="0018256F"/>
    <w:rsid w:val="00185E27"/>
    <w:rsid w:val="00187CA1"/>
    <w:rsid w:val="001916BF"/>
    <w:rsid w:val="00191FEE"/>
    <w:rsid w:val="0019325D"/>
    <w:rsid w:val="00193A8A"/>
    <w:rsid w:val="001A3B4D"/>
    <w:rsid w:val="001A7C04"/>
    <w:rsid w:val="001B20A4"/>
    <w:rsid w:val="001B3049"/>
    <w:rsid w:val="001B4D09"/>
    <w:rsid w:val="001C0155"/>
    <w:rsid w:val="001C31F1"/>
    <w:rsid w:val="001C70EC"/>
    <w:rsid w:val="001D4A08"/>
    <w:rsid w:val="001D7B30"/>
    <w:rsid w:val="001E56C2"/>
    <w:rsid w:val="001F0791"/>
    <w:rsid w:val="001F08E7"/>
    <w:rsid w:val="001F31E9"/>
    <w:rsid w:val="001F6374"/>
    <w:rsid w:val="001F7F50"/>
    <w:rsid w:val="0020286F"/>
    <w:rsid w:val="002054AE"/>
    <w:rsid w:val="00211094"/>
    <w:rsid w:val="00211663"/>
    <w:rsid w:val="00211694"/>
    <w:rsid w:val="002145BC"/>
    <w:rsid w:val="00214763"/>
    <w:rsid w:val="00216F68"/>
    <w:rsid w:val="00217076"/>
    <w:rsid w:val="00220C76"/>
    <w:rsid w:val="00221E1D"/>
    <w:rsid w:val="00225578"/>
    <w:rsid w:val="002264A8"/>
    <w:rsid w:val="002300C3"/>
    <w:rsid w:val="00230966"/>
    <w:rsid w:val="00232D2B"/>
    <w:rsid w:val="0023642D"/>
    <w:rsid w:val="0023683E"/>
    <w:rsid w:val="00241624"/>
    <w:rsid w:val="002423F5"/>
    <w:rsid w:val="00245B93"/>
    <w:rsid w:val="0025797F"/>
    <w:rsid w:val="0026013F"/>
    <w:rsid w:val="0026105B"/>
    <w:rsid w:val="00261695"/>
    <w:rsid w:val="00274CDF"/>
    <w:rsid w:val="002759F8"/>
    <w:rsid w:val="00282C2D"/>
    <w:rsid w:val="00294C57"/>
    <w:rsid w:val="00295B37"/>
    <w:rsid w:val="002967B1"/>
    <w:rsid w:val="002A0345"/>
    <w:rsid w:val="002A0A81"/>
    <w:rsid w:val="002A2513"/>
    <w:rsid w:val="002A39C3"/>
    <w:rsid w:val="002A4159"/>
    <w:rsid w:val="002A644E"/>
    <w:rsid w:val="002A673A"/>
    <w:rsid w:val="002B4E56"/>
    <w:rsid w:val="002B591F"/>
    <w:rsid w:val="002C4A2F"/>
    <w:rsid w:val="002C4E4C"/>
    <w:rsid w:val="002C7606"/>
    <w:rsid w:val="002D0C01"/>
    <w:rsid w:val="002D3C83"/>
    <w:rsid w:val="002D4416"/>
    <w:rsid w:val="002F2C88"/>
    <w:rsid w:val="002F60CE"/>
    <w:rsid w:val="003046E2"/>
    <w:rsid w:val="003114BB"/>
    <w:rsid w:val="003148B9"/>
    <w:rsid w:val="00321633"/>
    <w:rsid w:val="003218E9"/>
    <w:rsid w:val="003258CC"/>
    <w:rsid w:val="003272AD"/>
    <w:rsid w:val="00332C4E"/>
    <w:rsid w:val="00332C90"/>
    <w:rsid w:val="00333A5C"/>
    <w:rsid w:val="0033666D"/>
    <w:rsid w:val="00337511"/>
    <w:rsid w:val="00340C9F"/>
    <w:rsid w:val="00341328"/>
    <w:rsid w:val="0035603E"/>
    <w:rsid w:val="00357B78"/>
    <w:rsid w:val="003603C6"/>
    <w:rsid w:val="00361E81"/>
    <w:rsid w:val="00362C19"/>
    <w:rsid w:val="00364CCA"/>
    <w:rsid w:val="00365204"/>
    <w:rsid w:val="003670B0"/>
    <w:rsid w:val="00370103"/>
    <w:rsid w:val="0038208B"/>
    <w:rsid w:val="00382E7E"/>
    <w:rsid w:val="00387FE8"/>
    <w:rsid w:val="0039305C"/>
    <w:rsid w:val="003952A9"/>
    <w:rsid w:val="0039667C"/>
    <w:rsid w:val="00396D75"/>
    <w:rsid w:val="003A0526"/>
    <w:rsid w:val="003A14CC"/>
    <w:rsid w:val="003A2750"/>
    <w:rsid w:val="003A396D"/>
    <w:rsid w:val="003A42CC"/>
    <w:rsid w:val="003A4352"/>
    <w:rsid w:val="003A45A5"/>
    <w:rsid w:val="003B40A0"/>
    <w:rsid w:val="003B6819"/>
    <w:rsid w:val="003B6CAB"/>
    <w:rsid w:val="003C36B0"/>
    <w:rsid w:val="003C5832"/>
    <w:rsid w:val="003C5961"/>
    <w:rsid w:val="003D3723"/>
    <w:rsid w:val="003D3886"/>
    <w:rsid w:val="003E2138"/>
    <w:rsid w:val="003E358F"/>
    <w:rsid w:val="003E365A"/>
    <w:rsid w:val="003E3A60"/>
    <w:rsid w:val="003E6B04"/>
    <w:rsid w:val="003F3819"/>
    <w:rsid w:val="003F44E0"/>
    <w:rsid w:val="003F6BC8"/>
    <w:rsid w:val="00404C4F"/>
    <w:rsid w:val="00405C12"/>
    <w:rsid w:val="004061D9"/>
    <w:rsid w:val="00407A26"/>
    <w:rsid w:val="00413E45"/>
    <w:rsid w:val="00423E49"/>
    <w:rsid w:val="00434B95"/>
    <w:rsid w:val="00435850"/>
    <w:rsid w:val="00444158"/>
    <w:rsid w:val="00447DB8"/>
    <w:rsid w:val="004502F8"/>
    <w:rsid w:val="00450360"/>
    <w:rsid w:val="00450579"/>
    <w:rsid w:val="00454E85"/>
    <w:rsid w:val="00456B3B"/>
    <w:rsid w:val="00473BF9"/>
    <w:rsid w:val="004825C7"/>
    <w:rsid w:val="00485681"/>
    <w:rsid w:val="00485C30"/>
    <w:rsid w:val="00486642"/>
    <w:rsid w:val="00493B53"/>
    <w:rsid w:val="004A130E"/>
    <w:rsid w:val="004C1FD5"/>
    <w:rsid w:val="004C2BFF"/>
    <w:rsid w:val="004D1B94"/>
    <w:rsid w:val="004D4BF4"/>
    <w:rsid w:val="004E0FF3"/>
    <w:rsid w:val="004E1534"/>
    <w:rsid w:val="004E1CAD"/>
    <w:rsid w:val="004E436A"/>
    <w:rsid w:val="004F1053"/>
    <w:rsid w:val="004F34FC"/>
    <w:rsid w:val="004F4D30"/>
    <w:rsid w:val="004F64FF"/>
    <w:rsid w:val="00500696"/>
    <w:rsid w:val="00500900"/>
    <w:rsid w:val="00501544"/>
    <w:rsid w:val="00502B4C"/>
    <w:rsid w:val="005032B6"/>
    <w:rsid w:val="00510A9B"/>
    <w:rsid w:val="00516C25"/>
    <w:rsid w:val="00520080"/>
    <w:rsid w:val="00522717"/>
    <w:rsid w:val="00523686"/>
    <w:rsid w:val="0053097B"/>
    <w:rsid w:val="005314FD"/>
    <w:rsid w:val="0053424C"/>
    <w:rsid w:val="00535482"/>
    <w:rsid w:val="005412CC"/>
    <w:rsid w:val="00550F43"/>
    <w:rsid w:val="00561E20"/>
    <w:rsid w:val="00563BF1"/>
    <w:rsid w:val="00564ED2"/>
    <w:rsid w:val="0056651A"/>
    <w:rsid w:val="00571649"/>
    <w:rsid w:val="00573F35"/>
    <w:rsid w:val="005758AE"/>
    <w:rsid w:val="00580124"/>
    <w:rsid w:val="005805CC"/>
    <w:rsid w:val="005825D9"/>
    <w:rsid w:val="00587677"/>
    <w:rsid w:val="00587D53"/>
    <w:rsid w:val="0059292D"/>
    <w:rsid w:val="0059558C"/>
    <w:rsid w:val="005959B4"/>
    <w:rsid w:val="0059776E"/>
    <w:rsid w:val="005A2F69"/>
    <w:rsid w:val="005A680C"/>
    <w:rsid w:val="005A6C67"/>
    <w:rsid w:val="005A79C9"/>
    <w:rsid w:val="005B0B13"/>
    <w:rsid w:val="005B2B28"/>
    <w:rsid w:val="005B2F04"/>
    <w:rsid w:val="005B5343"/>
    <w:rsid w:val="005C61BE"/>
    <w:rsid w:val="005C6BEA"/>
    <w:rsid w:val="005D0833"/>
    <w:rsid w:val="005D08BF"/>
    <w:rsid w:val="005D3A25"/>
    <w:rsid w:val="005D68A9"/>
    <w:rsid w:val="005D712D"/>
    <w:rsid w:val="005E6DDE"/>
    <w:rsid w:val="005E71D3"/>
    <w:rsid w:val="00603053"/>
    <w:rsid w:val="0060543F"/>
    <w:rsid w:val="00611764"/>
    <w:rsid w:val="0061471D"/>
    <w:rsid w:val="00616A2C"/>
    <w:rsid w:val="00620A3F"/>
    <w:rsid w:val="00635430"/>
    <w:rsid w:val="00641FC2"/>
    <w:rsid w:val="006427C7"/>
    <w:rsid w:val="00652578"/>
    <w:rsid w:val="0065286E"/>
    <w:rsid w:val="00655126"/>
    <w:rsid w:val="00656A6C"/>
    <w:rsid w:val="00657063"/>
    <w:rsid w:val="00661F83"/>
    <w:rsid w:val="00662B3E"/>
    <w:rsid w:val="00664285"/>
    <w:rsid w:val="00664FB3"/>
    <w:rsid w:val="006654BB"/>
    <w:rsid w:val="006745B0"/>
    <w:rsid w:val="00675BDC"/>
    <w:rsid w:val="00677C23"/>
    <w:rsid w:val="00681F0F"/>
    <w:rsid w:val="00687324"/>
    <w:rsid w:val="00687B84"/>
    <w:rsid w:val="00691618"/>
    <w:rsid w:val="006938FB"/>
    <w:rsid w:val="006A1C64"/>
    <w:rsid w:val="006A39ED"/>
    <w:rsid w:val="006A42E4"/>
    <w:rsid w:val="006A49C7"/>
    <w:rsid w:val="006B1311"/>
    <w:rsid w:val="006B1E4D"/>
    <w:rsid w:val="006C57E5"/>
    <w:rsid w:val="006C65BE"/>
    <w:rsid w:val="006D141C"/>
    <w:rsid w:val="006E2069"/>
    <w:rsid w:val="006E4383"/>
    <w:rsid w:val="006E6753"/>
    <w:rsid w:val="006F2AB7"/>
    <w:rsid w:val="006F6989"/>
    <w:rsid w:val="007027F0"/>
    <w:rsid w:val="00714A27"/>
    <w:rsid w:val="00717BB8"/>
    <w:rsid w:val="00717C05"/>
    <w:rsid w:val="00721666"/>
    <w:rsid w:val="00721ECB"/>
    <w:rsid w:val="00726C8E"/>
    <w:rsid w:val="00730378"/>
    <w:rsid w:val="00733E1A"/>
    <w:rsid w:val="0074740C"/>
    <w:rsid w:val="007519B1"/>
    <w:rsid w:val="00754183"/>
    <w:rsid w:val="00754432"/>
    <w:rsid w:val="00754D04"/>
    <w:rsid w:val="00754E96"/>
    <w:rsid w:val="007551EC"/>
    <w:rsid w:val="00757E89"/>
    <w:rsid w:val="007620A4"/>
    <w:rsid w:val="00764E20"/>
    <w:rsid w:val="00767396"/>
    <w:rsid w:val="0076772F"/>
    <w:rsid w:val="00767D28"/>
    <w:rsid w:val="007714D0"/>
    <w:rsid w:val="007754E0"/>
    <w:rsid w:val="00776971"/>
    <w:rsid w:val="0078066F"/>
    <w:rsid w:val="0078254E"/>
    <w:rsid w:val="0078354A"/>
    <w:rsid w:val="0079199B"/>
    <w:rsid w:val="00792966"/>
    <w:rsid w:val="00794DF7"/>
    <w:rsid w:val="007A022B"/>
    <w:rsid w:val="007A2F1D"/>
    <w:rsid w:val="007B0D4F"/>
    <w:rsid w:val="007B23A8"/>
    <w:rsid w:val="007B598C"/>
    <w:rsid w:val="007B6AC9"/>
    <w:rsid w:val="007C1588"/>
    <w:rsid w:val="007D1D50"/>
    <w:rsid w:val="007D5B13"/>
    <w:rsid w:val="007D6AAA"/>
    <w:rsid w:val="007E0637"/>
    <w:rsid w:val="007E4211"/>
    <w:rsid w:val="007E45C2"/>
    <w:rsid w:val="007F4250"/>
    <w:rsid w:val="007F4BC5"/>
    <w:rsid w:val="007F6463"/>
    <w:rsid w:val="00803A5A"/>
    <w:rsid w:val="008059EB"/>
    <w:rsid w:val="00811112"/>
    <w:rsid w:val="00817E94"/>
    <w:rsid w:val="008206AE"/>
    <w:rsid w:val="0082171D"/>
    <w:rsid w:val="008217F2"/>
    <w:rsid w:val="0082325B"/>
    <w:rsid w:val="00825F49"/>
    <w:rsid w:val="00831D99"/>
    <w:rsid w:val="0083339F"/>
    <w:rsid w:val="00833C1C"/>
    <w:rsid w:val="008348ED"/>
    <w:rsid w:val="00835976"/>
    <w:rsid w:val="00847FFC"/>
    <w:rsid w:val="00852251"/>
    <w:rsid w:val="008527DF"/>
    <w:rsid w:val="00853BA7"/>
    <w:rsid w:val="00856D08"/>
    <w:rsid w:val="0085798D"/>
    <w:rsid w:val="00857A2D"/>
    <w:rsid w:val="00864A0E"/>
    <w:rsid w:val="008657CC"/>
    <w:rsid w:val="00874838"/>
    <w:rsid w:val="008751E9"/>
    <w:rsid w:val="0087774A"/>
    <w:rsid w:val="0088208C"/>
    <w:rsid w:val="00894D48"/>
    <w:rsid w:val="008A0D4C"/>
    <w:rsid w:val="008A0FC1"/>
    <w:rsid w:val="008B1D79"/>
    <w:rsid w:val="008B2F7B"/>
    <w:rsid w:val="008C39DB"/>
    <w:rsid w:val="008C5241"/>
    <w:rsid w:val="008C6E5B"/>
    <w:rsid w:val="008D30EF"/>
    <w:rsid w:val="008D334D"/>
    <w:rsid w:val="008D4F07"/>
    <w:rsid w:val="008D6522"/>
    <w:rsid w:val="008D6FCD"/>
    <w:rsid w:val="008D79EF"/>
    <w:rsid w:val="008E5964"/>
    <w:rsid w:val="008E64B8"/>
    <w:rsid w:val="008F4825"/>
    <w:rsid w:val="008F6F85"/>
    <w:rsid w:val="008F7352"/>
    <w:rsid w:val="008F7B85"/>
    <w:rsid w:val="00902250"/>
    <w:rsid w:val="00903AEB"/>
    <w:rsid w:val="0090501F"/>
    <w:rsid w:val="00905199"/>
    <w:rsid w:val="00911B8E"/>
    <w:rsid w:val="009132E8"/>
    <w:rsid w:val="0091767E"/>
    <w:rsid w:val="009269D4"/>
    <w:rsid w:val="00926A8C"/>
    <w:rsid w:val="009316AD"/>
    <w:rsid w:val="00932648"/>
    <w:rsid w:val="00934DE9"/>
    <w:rsid w:val="0094123F"/>
    <w:rsid w:val="009428F2"/>
    <w:rsid w:val="0094661C"/>
    <w:rsid w:val="0095403E"/>
    <w:rsid w:val="00964E1C"/>
    <w:rsid w:val="00964EA6"/>
    <w:rsid w:val="00972AE3"/>
    <w:rsid w:val="00972F0A"/>
    <w:rsid w:val="00973094"/>
    <w:rsid w:val="00973B35"/>
    <w:rsid w:val="0097433F"/>
    <w:rsid w:val="00974C94"/>
    <w:rsid w:val="00982C2B"/>
    <w:rsid w:val="009830E5"/>
    <w:rsid w:val="00985172"/>
    <w:rsid w:val="0098749F"/>
    <w:rsid w:val="00987C0D"/>
    <w:rsid w:val="00991AA7"/>
    <w:rsid w:val="009A1273"/>
    <w:rsid w:val="009A19D0"/>
    <w:rsid w:val="009A6177"/>
    <w:rsid w:val="009C19AA"/>
    <w:rsid w:val="009C6AD5"/>
    <w:rsid w:val="009D188C"/>
    <w:rsid w:val="009D2211"/>
    <w:rsid w:val="009D3D81"/>
    <w:rsid w:val="009E295D"/>
    <w:rsid w:val="009E7119"/>
    <w:rsid w:val="009E7923"/>
    <w:rsid w:val="009F1154"/>
    <w:rsid w:val="009F2EBF"/>
    <w:rsid w:val="009F31CC"/>
    <w:rsid w:val="009F636B"/>
    <w:rsid w:val="00A01A2E"/>
    <w:rsid w:val="00A022EF"/>
    <w:rsid w:val="00A03CB4"/>
    <w:rsid w:val="00A067B4"/>
    <w:rsid w:val="00A110BF"/>
    <w:rsid w:val="00A12CE6"/>
    <w:rsid w:val="00A1700B"/>
    <w:rsid w:val="00A1742C"/>
    <w:rsid w:val="00A20A9B"/>
    <w:rsid w:val="00A23EC6"/>
    <w:rsid w:val="00A24EE7"/>
    <w:rsid w:val="00A266E2"/>
    <w:rsid w:val="00A34F8A"/>
    <w:rsid w:val="00A35E7C"/>
    <w:rsid w:val="00A417DA"/>
    <w:rsid w:val="00A456BB"/>
    <w:rsid w:val="00A51742"/>
    <w:rsid w:val="00A604D8"/>
    <w:rsid w:val="00A60AE4"/>
    <w:rsid w:val="00A64885"/>
    <w:rsid w:val="00A67037"/>
    <w:rsid w:val="00A740B2"/>
    <w:rsid w:val="00A82FF1"/>
    <w:rsid w:val="00A8454E"/>
    <w:rsid w:val="00A8673B"/>
    <w:rsid w:val="00A91ECA"/>
    <w:rsid w:val="00A9208E"/>
    <w:rsid w:val="00A92D43"/>
    <w:rsid w:val="00A9413C"/>
    <w:rsid w:val="00AA04BB"/>
    <w:rsid w:val="00AA0CA8"/>
    <w:rsid w:val="00AA1335"/>
    <w:rsid w:val="00AA439F"/>
    <w:rsid w:val="00AB07C4"/>
    <w:rsid w:val="00AB0D68"/>
    <w:rsid w:val="00AB58F4"/>
    <w:rsid w:val="00AB6511"/>
    <w:rsid w:val="00AC13A8"/>
    <w:rsid w:val="00AC51C5"/>
    <w:rsid w:val="00AC7781"/>
    <w:rsid w:val="00AD3D0A"/>
    <w:rsid w:val="00AD3EBB"/>
    <w:rsid w:val="00AE54A4"/>
    <w:rsid w:val="00AE6B4F"/>
    <w:rsid w:val="00AE6DF2"/>
    <w:rsid w:val="00AE7FB0"/>
    <w:rsid w:val="00AF122F"/>
    <w:rsid w:val="00AF54AF"/>
    <w:rsid w:val="00B077FE"/>
    <w:rsid w:val="00B078D2"/>
    <w:rsid w:val="00B10ED7"/>
    <w:rsid w:val="00B11BD4"/>
    <w:rsid w:val="00B13673"/>
    <w:rsid w:val="00B214BE"/>
    <w:rsid w:val="00B21D74"/>
    <w:rsid w:val="00B237EE"/>
    <w:rsid w:val="00B24EA6"/>
    <w:rsid w:val="00B27122"/>
    <w:rsid w:val="00B32A66"/>
    <w:rsid w:val="00B3535F"/>
    <w:rsid w:val="00B35580"/>
    <w:rsid w:val="00B37BA8"/>
    <w:rsid w:val="00B412A0"/>
    <w:rsid w:val="00B42836"/>
    <w:rsid w:val="00B435CD"/>
    <w:rsid w:val="00B46E46"/>
    <w:rsid w:val="00B47622"/>
    <w:rsid w:val="00B665DE"/>
    <w:rsid w:val="00B66ABD"/>
    <w:rsid w:val="00B73D00"/>
    <w:rsid w:val="00B75E3C"/>
    <w:rsid w:val="00B847B3"/>
    <w:rsid w:val="00B96F4A"/>
    <w:rsid w:val="00BA42A2"/>
    <w:rsid w:val="00BA46E9"/>
    <w:rsid w:val="00BA6337"/>
    <w:rsid w:val="00BB03DD"/>
    <w:rsid w:val="00BB0866"/>
    <w:rsid w:val="00BB1E2D"/>
    <w:rsid w:val="00BB3C0C"/>
    <w:rsid w:val="00BB3CFD"/>
    <w:rsid w:val="00BB4F9E"/>
    <w:rsid w:val="00BC19B7"/>
    <w:rsid w:val="00BD6853"/>
    <w:rsid w:val="00BE13FE"/>
    <w:rsid w:val="00BE2727"/>
    <w:rsid w:val="00BF241D"/>
    <w:rsid w:val="00BF5272"/>
    <w:rsid w:val="00C06166"/>
    <w:rsid w:val="00C0713E"/>
    <w:rsid w:val="00C11FF7"/>
    <w:rsid w:val="00C16E27"/>
    <w:rsid w:val="00C21BDD"/>
    <w:rsid w:val="00C27713"/>
    <w:rsid w:val="00C303FD"/>
    <w:rsid w:val="00C33C7C"/>
    <w:rsid w:val="00C35C57"/>
    <w:rsid w:val="00C400FF"/>
    <w:rsid w:val="00C40236"/>
    <w:rsid w:val="00C44088"/>
    <w:rsid w:val="00C55CD8"/>
    <w:rsid w:val="00C63B76"/>
    <w:rsid w:val="00C63FCE"/>
    <w:rsid w:val="00C655BA"/>
    <w:rsid w:val="00C75C19"/>
    <w:rsid w:val="00C76ECB"/>
    <w:rsid w:val="00C83804"/>
    <w:rsid w:val="00C929F2"/>
    <w:rsid w:val="00C9557F"/>
    <w:rsid w:val="00C972AC"/>
    <w:rsid w:val="00C97E2A"/>
    <w:rsid w:val="00CA1ECA"/>
    <w:rsid w:val="00CA7AD2"/>
    <w:rsid w:val="00CB6C54"/>
    <w:rsid w:val="00CC0F7A"/>
    <w:rsid w:val="00CC1D62"/>
    <w:rsid w:val="00CC2B53"/>
    <w:rsid w:val="00CD4307"/>
    <w:rsid w:val="00CD739C"/>
    <w:rsid w:val="00CE2C8B"/>
    <w:rsid w:val="00CE4AED"/>
    <w:rsid w:val="00CE5A95"/>
    <w:rsid w:val="00CE6385"/>
    <w:rsid w:val="00CE68D4"/>
    <w:rsid w:val="00CE6FC8"/>
    <w:rsid w:val="00CF30F3"/>
    <w:rsid w:val="00CF636E"/>
    <w:rsid w:val="00D008B7"/>
    <w:rsid w:val="00D069BD"/>
    <w:rsid w:val="00D07105"/>
    <w:rsid w:val="00D108AF"/>
    <w:rsid w:val="00D16AA6"/>
    <w:rsid w:val="00D25122"/>
    <w:rsid w:val="00D27200"/>
    <w:rsid w:val="00D30410"/>
    <w:rsid w:val="00D3203C"/>
    <w:rsid w:val="00D3208C"/>
    <w:rsid w:val="00D36B61"/>
    <w:rsid w:val="00D40DE2"/>
    <w:rsid w:val="00D45A75"/>
    <w:rsid w:val="00D46C36"/>
    <w:rsid w:val="00D46DF2"/>
    <w:rsid w:val="00D50DDD"/>
    <w:rsid w:val="00D56F20"/>
    <w:rsid w:val="00D61E50"/>
    <w:rsid w:val="00D75E08"/>
    <w:rsid w:val="00D77634"/>
    <w:rsid w:val="00DA1749"/>
    <w:rsid w:val="00DA1F3A"/>
    <w:rsid w:val="00DA25AD"/>
    <w:rsid w:val="00DA5626"/>
    <w:rsid w:val="00DB1420"/>
    <w:rsid w:val="00DB4037"/>
    <w:rsid w:val="00DB7312"/>
    <w:rsid w:val="00DC2BBB"/>
    <w:rsid w:val="00DC503C"/>
    <w:rsid w:val="00DC7F4F"/>
    <w:rsid w:val="00DD02D8"/>
    <w:rsid w:val="00DD29A1"/>
    <w:rsid w:val="00DD67FF"/>
    <w:rsid w:val="00DD6F15"/>
    <w:rsid w:val="00DE1388"/>
    <w:rsid w:val="00DE218F"/>
    <w:rsid w:val="00DE405E"/>
    <w:rsid w:val="00DE4D8E"/>
    <w:rsid w:val="00DF34A6"/>
    <w:rsid w:val="00DF4BCA"/>
    <w:rsid w:val="00DF6528"/>
    <w:rsid w:val="00E05B28"/>
    <w:rsid w:val="00E060FA"/>
    <w:rsid w:val="00E062F5"/>
    <w:rsid w:val="00E06372"/>
    <w:rsid w:val="00E072C1"/>
    <w:rsid w:val="00E10643"/>
    <w:rsid w:val="00E27BF2"/>
    <w:rsid w:val="00E30221"/>
    <w:rsid w:val="00E30C0B"/>
    <w:rsid w:val="00E34EB3"/>
    <w:rsid w:val="00E3667F"/>
    <w:rsid w:val="00E41D84"/>
    <w:rsid w:val="00E46111"/>
    <w:rsid w:val="00E47D26"/>
    <w:rsid w:val="00E52DA8"/>
    <w:rsid w:val="00E64391"/>
    <w:rsid w:val="00E712B1"/>
    <w:rsid w:val="00E73E1C"/>
    <w:rsid w:val="00E740D2"/>
    <w:rsid w:val="00E83FCD"/>
    <w:rsid w:val="00E85017"/>
    <w:rsid w:val="00E871C7"/>
    <w:rsid w:val="00E91C9B"/>
    <w:rsid w:val="00E92A6E"/>
    <w:rsid w:val="00E94F67"/>
    <w:rsid w:val="00E97A18"/>
    <w:rsid w:val="00EA1DC1"/>
    <w:rsid w:val="00EA4BCC"/>
    <w:rsid w:val="00EA6E18"/>
    <w:rsid w:val="00EB16FB"/>
    <w:rsid w:val="00EB30E3"/>
    <w:rsid w:val="00EB50B4"/>
    <w:rsid w:val="00EB7537"/>
    <w:rsid w:val="00EC118D"/>
    <w:rsid w:val="00ED41CB"/>
    <w:rsid w:val="00ED52C3"/>
    <w:rsid w:val="00EE57A9"/>
    <w:rsid w:val="00EF0DA3"/>
    <w:rsid w:val="00EF679E"/>
    <w:rsid w:val="00F009A2"/>
    <w:rsid w:val="00F00B41"/>
    <w:rsid w:val="00F019E3"/>
    <w:rsid w:val="00F01E83"/>
    <w:rsid w:val="00F027F4"/>
    <w:rsid w:val="00F05C67"/>
    <w:rsid w:val="00F076FF"/>
    <w:rsid w:val="00F11231"/>
    <w:rsid w:val="00F138C8"/>
    <w:rsid w:val="00F161FA"/>
    <w:rsid w:val="00F21C82"/>
    <w:rsid w:val="00F24F15"/>
    <w:rsid w:val="00F261A5"/>
    <w:rsid w:val="00F273A0"/>
    <w:rsid w:val="00F30871"/>
    <w:rsid w:val="00F3525B"/>
    <w:rsid w:val="00F40610"/>
    <w:rsid w:val="00F46842"/>
    <w:rsid w:val="00F526A7"/>
    <w:rsid w:val="00F533C4"/>
    <w:rsid w:val="00F6206A"/>
    <w:rsid w:val="00F62381"/>
    <w:rsid w:val="00F62BD2"/>
    <w:rsid w:val="00F704B8"/>
    <w:rsid w:val="00F83A61"/>
    <w:rsid w:val="00F8537E"/>
    <w:rsid w:val="00F86FC0"/>
    <w:rsid w:val="00F91F01"/>
    <w:rsid w:val="00F92560"/>
    <w:rsid w:val="00F97980"/>
    <w:rsid w:val="00FA03A7"/>
    <w:rsid w:val="00FA1245"/>
    <w:rsid w:val="00FA4517"/>
    <w:rsid w:val="00FA71C8"/>
    <w:rsid w:val="00FA72B8"/>
    <w:rsid w:val="00FA7EAA"/>
    <w:rsid w:val="00FB3444"/>
    <w:rsid w:val="00FB3DA6"/>
    <w:rsid w:val="00FB3EE4"/>
    <w:rsid w:val="00FB40F7"/>
    <w:rsid w:val="00FB6A4E"/>
    <w:rsid w:val="00FB6FB3"/>
    <w:rsid w:val="00FC1E74"/>
    <w:rsid w:val="00FC33E2"/>
    <w:rsid w:val="00FC38B3"/>
    <w:rsid w:val="00FC48A1"/>
    <w:rsid w:val="00FC5795"/>
    <w:rsid w:val="00FD0BDB"/>
    <w:rsid w:val="00FD7E93"/>
    <w:rsid w:val="00FE5978"/>
    <w:rsid w:val="00FE6DAB"/>
    <w:rsid w:val="00FF4F47"/>
    <w:rsid w:val="00FF56BD"/>
    <w:rsid w:val="00FF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94302B"/>
  <w15:docId w15:val="{E3037461-FB6A-4C45-9B21-FD9790A4C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iPriority="0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A42E4"/>
    <w:pPr>
      <w:jc w:val="both"/>
    </w:pPr>
    <w:rPr>
      <w:rFonts w:asciiTheme="minorHAnsi" w:eastAsia="Times New Roman" w:hAnsiTheme="minorHAnsi"/>
      <w:szCs w:val="24"/>
    </w:rPr>
  </w:style>
  <w:style w:type="paragraph" w:styleId="Titre1">
    <w:name w:val="heading 1"/>
    <w:aliases w:val="Chapitre"/>
    <w:basedOn w:val="Stylepretitres"/>
    <w:next w:val="Corpsdetexte"/>
    <w:link w:val="Titre1Car"/>
    <w:qFormat/>
    <w:rsid w:val="006A42E4"/>
    <w:pPr>
      <w:pageBreakBefore/>
      <w:widowControl w:val="0"/>
      <w:numPr>
        <w:numId w:val="17"/>
      </w:numPr>
      <w:pBdr>
        <w:bottom w:val="single" w:sz="8" w:space="1" w:color="66757E"/>
      </w:pBdr>
      <w:tabs>
        <w:tab w:val="left" w:pos="284"/>
      </w:tabs>
      <w:suppressAutoHyphens/>
      <w:spacing w:after="300"/>
      <w:outlineLvl w:val="0"/>
    </w:pPr>
    <w:rPr>
      <w:b/>
      <w:smallCaps/>
      <w:color w:val="0055AA"/>
      <w:sz w:val="32"/>
      <w:szCs w:val="20"/>
      <w:lang w:val="fr-FR"/>
    </w:rPr>
  </w:style>
  <w:style w:type="paragraph" w:styleId="Titre2">
    <w:name w:val="heading 2"/>
    <w:aliases w:val="Sous chapitre"/>
    <w:basedOn w:val="Stylepretitres"/>
    <w:next w:val="Corpsdetexte"/>
    <w:link w:val="Titre2Car"/>
    <w:rsid w:val="006A42E4"/>
    <w:pPr>
      <w:numPr>
        <w:ilvl w:val="1"/>
        <w:numId w:val="17"/>
      </w:numPr>
      <w:suppressAutoHyphens/>
      <w:spacing w:before="360" w:after="240"/>
      <w:outlineLvl w:val="1"/>
    </w:pPr>
    <w:rPr>
      <w:b/>
      <w:color w:val="0055A0"/>
      <w:sz w:val="28"/>
      <w:lang w:val="fr-FR"/>
    </w:rPr>
  </w:style>
  <w:style w:type="paragraph" w:styleId="Titre3">
    <w:name w:val="heading 3"/>
    <w:aliases w:val="ss ss chap"/>
    <w:basedOn w:val="Stylepretitres"/>
    <w:next w:val="Corpsdetexte"/>
    <w:link w:val="Titre3Car"/>
    <w:qFormat/>
    <w:rsid w:val="006A42E4"/>
    <w:pPr>
      <w:numPr>
        <w:ilvl w:val="2"/>
        <w:numId w:val="41"/>
      </w:numPr>
      <w:suppressAutoHyphens/>
      <w:spacing w:before="360"/>
      <w:outlineLvl w:val="2"/>
    </w:pPr>
    <w:rPr>
      <w:b/>
      <w:color w:val="0055A0"/>
      <w:sz w:val="24"/>
      <w:szCs w:val="26"/>
      <w:lang w:val="fr-FR"/>
    </w:rPr>
  </w:style>
  <w:style w:type="paragraph" w:styleId="Titre4">
    <w:name w:val="heading 4"/>
    <w:basedOn w:val="Stylepretitres"/>
    <w:next w:val="Picto"/>
    <w:link w:val="Titre4Car"/>
    <w:qFormat/>
    <w:rsid w:val="005A2F69"/>
    <w:pPr>
      <w:numPr>
        <w:ilvl w:val="3"/>
        <w:numId w:val="17"/>
      </w:numPr>
      <w:suppressAutoHyphens/>
      <w:spacing w:before="320"/>
      <w:ind w:left="862" w:right="57" w:hanging="862"/>
      <w:outlineLvl w:val="3"/>
    </w:pPr>
    <w:rPr>
      <w:b/>
      <w:color w:val="595959" w:themeColor="text1" w:themeTint="A6"/>
      <w:szCs w:val="22"/>
      <w:lang w:val="fr-FR"/>
    </w:rPr>
  </w:style>
  <w:style w:type="paragraph" w:styleId="Titre5">
    <w:name w:val="heading 5"/>
    <w:aliases w:val="Level 3 - i,Heading 51,(Shift Ctrl 5),Heading 5,H5,(F6),Sous-titre Puce"/>
    <w:basedOn w:val="Stylepretitres"/>
    <w:next w:val="Normal"/>
    <w:link w:val="Titre5Car"/>
    <w:autoRedefine/>
    <w:rsid w:val="006A42E4"/>
    <w:pPr>
      <w:numPr>
        <w:ilvl w:val="4"/>
        <w:numId w:val="17"/>
      </w:numPr>
      <w:spacing w:before="120"/>
      <w:outlineLvl w:val="4"/>
    </w:pPr>
    <w:rPr>
      <w:b/>
      <w:szCs w:val="20"/>
    </w:rPr>
  </w:style>
  <w:style w:type="paragraph" w:styleId="Titre6">
    <w:name w:val="heading 6"/>
    <w:basedOn w:val="Normal"/>
    <w:next w:val="Normal"/>
    <w:link w:val="Titre6Car"/>
    <w:qFormat/>
    <w:rsid w:val="006A42E4"/>
    <w:pPr>
      <w:numPr>
        <w:ilvl w:val="5"/>
        <w:numId w:val="17"/>
      </w:numPr>
      <w:spacing w:before="240" w:after="60"/>
      <w:outlineLvl w:val="5"/>
    </w:pPr>
    <w:rPr>
      <w:i/>
    </w:rPr>
  </w:style>
  <w:style w:type="paragraph" w:styleId="Titre7">
    <w:name w:val="heading 7"/>
    <w:aliases w:val="L7"/>
    <w:basedOn w:val="Normal"/>
    <w:next w:val="Normal"/>
    <w:link w:val="Titre7Car"/>
    <w:qFormat/>
    <w:rsid w:val="006A42E4"/>
    <w:pPr>
      <w:numPr>
        <w:ilvl w:val="6"/>
        <w:numId w:val="17"/>
      </w:numPr>
      <w:spacing w:before="240" w:after="60"/>
      <w:outlineLvl w:val="6"/>
    </w:pPr>
  </w:style>
  <w:style w:type="paragraph" w:styleId="Titre8">
    <w:name w:val="heading 8"/>
    <w:aliases w:val="Legal Level 1.1.1."/>
    <w:basedOn w:val="Normal"/>
    <w:next w:val="Normal"/>
    <w:link w:val="Titre8Car"/>
    <w:qFormat/>
    <w:rsid w:val="006A42E4"/>
    <w:pPr>
      <w:numPr>
        <w:ilvl w:val="7"/>
        <w:numId w:val="17"/>
      </w:numPr>
      <w:spacing w:before="240" w:after="60"/>
      <w:outlineLvl w:val="7"/>
    </w:pPr>
    <w:rPr>
      <w:i/>
    </w:rPr>
  </w:style>
  <w:style w:type="paragraph" w:styleId="Titre9">
    <w:name w:val="heading 9"/>
    <w:aliases w:val="Legal Level 1.1.1.1.,Titre 10"/>
    <w:basedOn w:val="Normal"/>
    <w:next w:val="Normal"/>
    <w:link w:val="Titre9Car"/>
    <w:qFormat/>
    <w:rsid w:val="006A42E4"/>
    <w:pPr>
      <w:numPr>
        <w:ilvl w:val="8"/>
        <w:numId w:val="17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Chapitre Car"/>
    <w:basedOn w:val="Policepardfaut"/>
    <w:link w:val="Titre1"/>
    <w:rsid w:val="006A42E4"/>
    <w:rPr>
      <w:rFonts w:ascii="TitilliumText22L Rg" w:eastAsia="Times New Roman" w:hAnsi="TitilliumText22L Rg" w:cs="Arial"/>
      <w:b/>
      <w:smallCaps/>
      <w:color w:val="0055AA"/>
      <w:sz w:val="32"/>
    </w:rPr>
  </w:style>
  <w:style w:type="character" w:customStyle="1" w:styleId="Titre2Car">
    <w:name w:val="Titre 2 Car"/>
    <w:aliases w:val="Sous chapitre Car"/>
    <w:basedOn w:val="Policepardfaut"/>
    <w:link w:val="Titre2"/>
    <w:rsid w:val="006A42E4"/>
    <w:rPr>
      <w:rFonts w:ascii="TitilliumText22L Rg" w:eastAsia="Times New Roman" w:hAnsi="TitilliumText22L Rg" w:cs="Arial"/>
      <w:b/>
      <w:color w:val="0055A0"/>
      <w:sz w:val="28"/>
      <w:szCs w:val="24"/>
    </w:rPr>
  </w:style>
  <w:style w:type="character" w:customStyle="1" w:styleId="Titre3Car">
    <w:name w:val="Titre 3 Car"/>
    <w:aliases w:val="ss ss chap Car"/>
    <w:basedOn w:val="Policepardfaut"/>
    <w:link w:val="Titre3"/>
    <w:rsid w:val="006A42E4"/>
    <w:rPr>
      <w:rFonts w:ascii="TitilliumText22L Rg" w:eastAsia="Times New Roman" w:hAnsi="TitilliumText22L Rg" w:cs="Arial"/>
      <w:b/>
      <w:color w:val="0055A0"/>
      <w:sz w:val="24"/>
      <w:szCs w:val="26"/>
    </w:rPr>
  </w:style>
  <w:style w:type="character" w:customStyle="1" w:styleId="Titre4Car">
    <w:name w:val="Titre 4 Car"/>
    <w:basedOn w:val="Policepardfaut"/>
    <w:link w:val="Titre4"/>
    <w:rsid w:val="005A2F69"/>
    <w:rPr>
      <w:rFonts w:ascii="TitilliumText22L Rg" w:eastAsia="Times New Roman" w:hAnsi="TitilliumText22L Rg" w:cs="Arial"/>
      <w:b/>
      <w:color w:val="595959" w:themeColor="text1" w:themeTint="A6"/>
      <w:sz w:val="22"/>
      <w:szCs w:val="22"/>
    </w:rPr>
  </w:style>
  <w:style w:type="character" w:customStyle="1" w:styleId="Titre5Car">
    <w:name w:val="Titre 5 Car"/>
    <w:aliases w:val="Level 3 - i Car,Heading 51 Car,(Shift Ctrl 5) Car,Heading 5 Car,H5 Car,(F6) Car,Sous-titre Puce Car"/>
    <w:link w:val="Titre5"/>
    <w:rsid w:val="006A42E4"/>
    <w:rPr>
      <w:rFonts w:ascii="TitilliumText22L Rg" w:eastAsia="Times New Roman" w:hAnsi="TitilliumText22L Rg" w:cs="Arial"/>
      <w:b/>
      <w:sz w:val="22"/>
      <w:lang w:val="en-GB"/>
    </w:rPr>
  </w:style>
  <w:style w:type="character" w:customStyle="1" w:styleId="Titre6Car">
    <w:name w:val="Titre 6 Car"/>
    <w:link w:val="Titre6"/>
    <w:rsid w:val="006A42E4"/>
    <w:rPr>
      <w:rFonts w:asciiTheme="minorHAnsi" w:eastAsia="Times New Roman" w:hAnsiTheme="minorHAnsi"/>
      <w:i/>
      <w:szCs w:val="24"/>
    </w:rPr>
  </w:style>
  <w:style w:type="paragraph" w:customStyle="1" w:styleId="Style2">
    <w:name w:val="Style2"/>
    <w:basedOn w:val="Normal"/>
    <w:link w:val="Style2Car"/>
    <w:rsid w:val="006A42E4"/>
    <w:pPr>
      <w:spacing w:before="60"/>
      <w:ind w:left="1701"/>
    </w:pPr>
    <w:rPr>
      <w:szCs w:val="20"/>
    </w:rPr>
  </w:style>
  <w:style w:type="character" w:customStyle="1" w:styleId="Style2Car">
    <w:name w:val="Style2 Car"/>
    <w:link w:val="Style2"/>
    <w:rsid w:val="006A42E4"/>
    <w:rPr>
      <w:rFonts w:asciiTheme="minorHAnsi" w:eastAsia="Times New Roman" w:hAnsiTheme="minorHAnsi"/>
    </w:rPr>
  </w:style>
  <w:style w:type="character" w:styleId="Lienhypertexte">
    <w:name w:val="Hyperlink"/>
    <w:basedOn w:val="Policepardfaut"/>
    <w:uiPriority w:val="99"/>
    <w:unhideWhenUsed/>
    <w:rsid w:val="006A42E4"/>
    <w:rPr>
      <w:color w:val="0000FF" w:themeColor="hyperlink"/>
      <w:u w:val="single"/>
    </w:rPr>
  </w:style>
  <w:style w:type="paragraph" w:styleId="Corpsdetexte">
    <w:name w:val="Body Text"/>
    <w:basedOn w:val="Normal"/>
    <w:link w:val="CorpsdetexteCar"/>
    <w:qFormat/>
    <w:rsid w:val="006A42E4"/>
    <w:pPr>
      <w:spacing w:before="240"/>
      <w:ind w:left="284"/>
    </w:pPr>
    <w:rPr>
      <w:rFonts w:ascii="Verdana" w:eastAsia="SimSun" w:hAnsi="Verdana"/>
      <w:szCs w:val="20"/>
      <w:lang w:eastAsia="zh-CN"/>
    </w:rPr>
  </w:style>
  <w:style w:type="character" w:customStyle="1" w:styleId="CorpsdetexteCar">
    <w:name w:val="Corps de texte Car"/>
    <w:basedOn w:val="Policepardfaut"/>
    <w:link w:val="Corpsdetexte"/>
    <w:rsid w:val="006A42E4"/>
    <w:rPr>
      <w:rFonts w:ascii="Verdana" w:eastAsia="SimSun" w:hAnsi="Verdana"/>
      <w:lang w:eastAsia="zh-CN"/>
    </w:rPr>
  </w:style>
  <w:style w:type="paragraph" w:customStyle="1" w:styleId="StyleLgendeCentr">
    <w:name w:val="Style Légende + Centré"/>
    <w:basedOn w:val="Lgende"/>
    <w:rsid w:val="006A42E4"/>
    <w:pPr>
      <w:spacing w:after="120"/>
    </w:pPr>
    <w:rPr>
      <w:rFonts w:ascii="Arial" w:hAnsi="Arial"/>
      <w:sz w:val="18"/>
    </w:rPr>
  </w:style>
  <w:style w:type="paragraph" w:styleId="En-tte">
    <w:name w:val="header"/>
    <w:basedOn w:val="Normal"/>
    <w:link w:val="En-tteCar"/>
    <w:rsid w:val="006A42E4"/>
    <w:pPr>
      <w:tabs>
        <w:tab w:val="center" w:pos="4536"/>
      </w:tabs>
      <w:ind w:right="-169"/>
    </w:pPr>
    <w:rPr>
      <w:rFonts w:ascii="Arial Narrow" w:hAnsi="Arial Narrow"/>
      <w:color w:val="7F7F7F" w:themeColor="text1" w:themeTint="80"/>
      <w:szCs w:val="20"/>
    </w:rPr>
  </w:style>
  <w:style w:type="character" w:customStyle="1" w:styleId="En-tteCar">
    <w:name w:val="En-tête Car"/>
    <w:basedOn w:val="Policepardfaut"/>
    <w:link w:val="En-tte"/>
    <w:rsid w:val="006A42E4"/>
    <w:rPr>
      <w:rFonts w:ascii="Arial Narrow" w:eastAsia="Times New Roman" w:hAnsi="Arial Narrow"/>
      <w:color w:val="7F7F7F" w:themeColor="text1" w:themeTint="80"/>
    </w:rPr>
  </w:style>
  <w:style w:type="paragraph" w:styleId="Paragraphedeliste">
    <w:name w:val="List Paragraph"/>
    <w:basedOn w:val="Normal"/>
    <w:uiPriority w:val="34"/>
    <w:rsid w:val="006A42E4"/>
    <w:pPr>
      <w:ind w:left="720"/>
      <w:contextualSpacing/>
    </w:pPr>
  </w:style>
  <w:style w:type="paragraph" w:styleId="Pieddepage">
    <w:name w:val="footer"/>
    <w:basedOn w:val="Normal"/>
    <w:link w:val="PieddepageCar"/>
    <w:rsid w:val="006A42E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A42E4"/>
    <w:rPr>
      <w:rFonts w:asciiTheme="minorHAnsi" w:eastAsia="Times New Roman" w:hAnsiTheme="minorHAnsi"/>
      <w:szCs w:val="24"/>
    </w:rPr>
  </w:style>
  <w:style w:type="paragraph" w:styleId="Textedebulles">
    <w:name w:val="Balloon Text"/>
    <w:basedOn w:val="Normal"/>
    <w:link w:val="TextedebullesCar"/>
    <w:semiHidden/>
    <w:unhideWhenUsed/>
    <w:rsid w:val="006A42E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6A42E4"/>
    <w:rPr>
      <w:rFonts w:ascii="Tahoma" w:eastAsia="Times New Roman" w:hAnsi="Tahoma" w:cs="Tahoma"/>
      <w:sz w:val="16"/>
      <w:szCs w:val="16"/>
    </w:rPr>
  </w:style>
  <w:style w:type="character" w:styleId="Numrodepage">
    <w:name w:val="page number"/>
    <w:basedOn w:val="Policepardfaut"/>
    <w:rsid w:val="006A42E4"/>
  </w:style>
  <w:style w:type="paragraph" w:styleId="Titre">
    <w:name w:val="Title"/>
    <w:basedOn w:val="Normal"/>
    <w:link w:val="TitreCar"/>
    <w:uiPriority w:val="10"/>
    <w:rsid w:val="006A42E4"/>
    <w:pPr>
      <w:spacing w:before="120" w:after="120"/>
      <w:jc w:val="center"/>
    </w:pPr>
    <w:rPr>
      <w:b/>
      <w:sz w:val="32"/>
      <w:szCs w:val="20"/>
    </w:rPr>
  </w:style>
  <w:style w:type="character" w:customStyle="1" w:styleId="TitreCar">
    <w:name w:val="Titre Car"/>
    <w:link w:val="Titre"/>
    <w:uiPriority w:val="10"/>
    <w:rsid w:val="006A42E4"/>
    <w:rPr>
      <w:rFonts w:asciiTheme="minorHAnsi" w:eastAsia="Times New Roman" w:hAnsiTheme="minorHAnsi"/>
      <w:b/>
      <w:sz w:val="32"/>
    </w:rPr>
  </w:style>
  <w:style w:type="paragraph" w:styleId="Index4">
    <w:name w:val="index 4"/>
    <w:basedOn w:val="Normal"/>
    <w:next w:val="Normal"/>
    <w:autoRedefine/>
    <w:semiHidden/>
    <w:rsid w:val="006A42E4"/>
    <w:pPr>
      <w:ind w:left="800" w:hanging="200"/>
    </w:pPr>
    <w:rPr>
      <w:szCs w:val="20"/>
    </w:rPr>
  </w:style>
  <w:style w:type="paragraph" w:styleId="TM2">
    <w:name w:val="toc 2"/>
    <w:basedOn w:val="Stylepretitres"/>
    <w:next w:val="Normal"/>
    <w:autoRedefine/>
    <w:uiPriority w:val="39"/>
    <w:rsid w:val="005A2F69"/>
    <w:pPr>
      <w:tabs>
        <w:tab w:val="left" w:pos="709"/>
        <w:tab w:val="right" w:leader="dot" w:pos="9402"/>
      </w:tabs>
      <w:spacing w:before="120"/>
      <w:ind w:left="284"/>
    </w:pPr>
    <w:rPr>
      <w:rFonts w:asciiTheme="minorHAnsi" w:eastAsiaTheme="minorEastAsia" w:hAnsiTheme="minorHAnsi" w:cstheme="minorBidi"/>
      <w:iCs/>
      <w:noProof/>
      <w:szCs w:val="22"/>
      <w:lang w:val="fr-FR"/>
    </w:rPr>
  </w:style>
  <w:style w:type="paragraph" w:styleId="TM1">
    <w:name w:val="toc 1"/>
    <w:basedOn w:val="Stylepretitres"/>
    <w:next w:val="Normal"/>
    <w:uiPriority w:val="39"/>
    <w:rsid w:val="005A2F69"/>
    <w:pPr>
      <w:tabs>
        <w:tab w:val="left" w:pos="709"/>
        <w:tab w:val="right" w:leader="dot" w:pos="9402"/>
      </w:tabs>
      <w:spacing w:before="240" w:after="120"/>
      <w:ind w:left="284"/>
    </w:pPr>
    <w:rPr>
      <w:rFonts w:asciiTheme="minorHAnsi" w:eastAsiaTheme="minorEastAsia" w:hAnsiTheme="minorHAnsi" w:cstheme="minorBidi"/>
      <w:noProof/>
      <w:szCs w:val="22"/>
      <w:lang w:val="fr-FR"/>
    </w:rPr>
  </w:style>
  <w:style w:type="paragraph" w:styleId="TM3">
    <w:name w:val="toc 3"/>
    <w:basedOn w:val="Normal"/>
    <w:next w:val="Normal"/>
    <w:autoRedefine/>
    <w:uiPriority w:val="39"/>
    <w:rsid w:val="006A42E4"/>
    <w:pPr>
      <w:tabs>
        <w:tab w:val="left" w:pos="434"/>
        <w:tab w:val="right" w:leader="hyphen" w:pos="9639"/>
      </w:tabs>
      <w:suppressAutoHyphens/>
      <w:spacing w:before="60" w:after="60"/>
      <w:ind w:left="1120"/>
      <w:outlineLvl w:val="2"/>
    </w:pPr>
    <w:rPr>
      <w:rFonts w:ascii="Arial Narrow" w:hAnsi="Arial Narrow" w:cs="Arial"/>
      <w:noProof/>
      <w:color w:val="66757E"/>
      <w:sz w:val="18"/>
      <w:szCs w:val="22"/>
    </w:rPr>
  </w:style>
  <w:style w:type="paragraph" w:styleId="NormalWeb">
    <w:name w:val="Normal (Web)"/>
    <w:basedOn w:val="Normal"/>
    <w:uiPriority w:val="99"/>
    <w:semiHidden/>
    <w:unhideWhenUsed/>
    <w:rsid w:val="006A42E4"/>
    <w:pPr>
      <w:spacing w:before="100" w:beforeAutospacing="1" w:after="100" w:afterAutospacing="1"/>
    </w:pPr>
    <w:rPr>
      <w:rFonts w:ascii="Times New Roman" w:hAnsi="Times New Roman"/>
      <w:sz w:val="24"/>
    </w:rPr>
  </w:style>
  <w:style w:type="table" w:customStyle="1" w:styleId="Tramemoyenne1-Accent11">
    <w:name w:val="Trame moyenne 1 - Accent 11"/>
    <w:basedOn w:val="TableauNormal"/>
    <w:uiPriority w:val="63"/>
    <w:rsid w:val="006A42E4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abledesillustrations">
    <w:name w:val="table of figures"/>
    <w:basedOn w:val="Normal"/>
    <w:next w:val="Normal"/>
    <w:uiPriority w:val="99"/>
    <w:unhideWhenUsed/>
    <w:rsid w:val="006A42E4"/>
    <w:pPr>
      <w:ind w:left="400" w:hanging="400"/>
    </w:pPr>
    <w:rPr>
      <w:rFonts w:cstheme="minorHAnsi"/>
      <w:b/>
      <w:bCs/>
      <w:szCs w:val="20"/>
    </w:rPr>
  </w:style>
  <w:style w:type="numbering" w:customStyle="1" w:styleId="Style1">
    <w:name w:val="Style1"/>
    <w:uiPriority w:val="99"/>
    <w:rsid w:val="006A42E4"/>
    <w:pPr>
      <w:numPr>
        <w:numId w:val="2"/>
      </w:numPr>
    </w:pPr>
  </w:style>
  <w:style w:type="numbering" w:customStyle="1" w:styleId="Style3">
    <w:name w:val="Style3"/>
    <w:uiPriority w:val="99"/>
    <w:rsid w:val="006A42E4"/>
    <w:pPr>
      <w:numPr>
        <w:numId w:val="4"/>
      </w:numPr>
    </w:pPr>
  </w:style>
  <w:style w:type="paragraph" w:styleId="TM4">
    <w:name w:val="toc 4"/>
    <w:basedOn w:val="Normal"/>
    <w:next w:val="Normal"/>
    <w:autoRedefine/>
    <w:uiPriority w:val="39"/>
    <w:rsid w:val="006A42E4"/>
    <w:pPr>
      <w:tabs>
        <w:tab w:val="right" w:leader="dot" w:pos="9072"/>
        <w:tab w:val="right" w:leader="dot" w:pos="9639"/>
      </w:tabs>
      <w:suppressAutoHyphens/>
      <w:ind w:left="1484" w:right="57"/>
      <w:jc w:val="right"/>
      <w:outlineLvl w:val="3"/>
    </w:pPr>
    <w:rPr>
      <w:rFonts w:cs="Arial"/>
      <w:i/>
      <w:noProof/>
      <w:color w:val="0055A0"/>
      <w:sz w:val="18"/>
      <w:szCs w:val="20"/>
    </w:rPr>
  </w:style>
  <w:style w:type="table" w:styleId="Grillemoyenne3-Accent1">
    <w:name w:val="Medium Grid 3 Accent 1"/>
    <w:basedOn w:val="TableauNormal"/>
    <w:uiPriority w:val="69"/>
    <w:rsid w:val="006A42E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paragraph" w:customStyle="1" w:styleId="En-ttetableau">
    <w:name w:val="En-tête tableau"/>
    <w:basedOn w:val="Stylepretitres"/>
    <w:rsid w:val="006A42E4"/>
    <w:pPr>
      <w:widowControl w:val="0"/>
      <w:suppressAutoHyphens/>
      <w:spacing w:before="60" w:after="60"/>
      <w:ind w:right="-57"/>
      <w:jc w:val="center"/>
    </w:pPr>
    <w:rPr>
      <w:b/>
      <w:sz w:val="20"/>
      <w:szCs w:val="20"/>
      <w:lang w:val="fr-FR"/>
    </w:rPr>
  </w:style>
  <w:style w:type="paragraph" w:customStyle="1" w:styleId="Textetableau">
    <w:name w:val="Texte tableau"/>
    <w:basedOn w:val="Normal"/>
    <w:link w:val="TextetableauCar"/>
    <w:rsid w:val="006A42E4"/>
    <w:pPr>
      <w:spacing w:before="40" w:after="40"/>
      <w:ind w:left="57" w:right="57"/>
      <w:jc w:val="left"/>
    </w:pPr>
    <w:rPr>
      <w:rFonts w:ascii="Verdana" w:hAnsi="Verdana"/>
      <w:sz w:val="18"/>
      <w:szCs w:val="20"/>
    </w:rPr>
  </w:style>
  <w:style w:type="character" w:customStyle="1" w:styleId="TextetableauCar">
    <w:name w:val="Texte tableau Car"/>
    <w:basedOn w:val="Policepardfaut"/>
    <w:link w:val="Textetableau"/>
    <w:rsid w:val="006A42E4"/>
    <w:rPr>
      <w:rFonts w:ascii="Verdana" w:eastAsia="Times New Roman" w:hAnsi="Verdana"/>
      <w:sz w:val="18"/>
    </w:rPr>
  </w:style>
  <w:style w:type="numbering" w:customStyle="1" w:styleId="ListeNumMRS">
    <w:name w:val="ListeNumMRS"/>
    <w:rsid w:val="006A42E4"/>
    <w:pPr>
      <w:numPr>
        <w:numId w:val="11"/>
      </w:numPr>
    </w:pPr>
  </w:style>
  <w:style w:type="table" w:customStyle="1" w:styleId="Listeclaire-Accent11">
    <w:name w:val="Liste claire - Accent 11"/>
    <w:basedOn w:val="TableauNormal"/>
    <w:uiPriority w:val="61"/>
    <w:rsid w:val="006A42E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itre7Car">
    <w:name w:val="Titre 7 Car"/>
    <w:aliases w:val="L7 Car"/>
    <w:basedOn w:val="Policepardfaut"/>
    <w:link w:val="Titre7"/>
    <w:rsid w:val="006A42E4"/>
    <w:rPr>
      <w:rFonts w:asciiTheme="minorHAnsi" w:eastAsia="Times New Roman" w:hAnsiTheme="minorHAnsi"/>
      <w:szCs w:val="24"/>
    </w:rPr>
  </w:style>
  <w:style w:type="character" w:customStyle="1" w:styleId="Titre8Car">
    <w:name w:val="Titre 8 Car"/>
    <w:aliases w:val="Legal Level 1.1.1. Car"/>
    <w:basedOn w:val="Policepardfaut"/>
    <w:link w:val="Titre8"/>
    <w:rsid w:val="006A42E4"/>
    <w:rPr>
      <w:rFonts w:asciiTheme="minorHAnsi" w:eastAsia="Times New Roman" w:hAnsiTheme="minorHAnsi"/>
      <w:i/>
      <w:szCs w:val="24"/>
    </w:rPr>
  </w:style>
  <w:style w:type="character" w:customStyle="1" w:styleId="Titre9Car">
    <w:name w:val="Titre 9 Car"/>
    <w:aliases w:val="Legal Level 1.1.1.1. Car,Titre 10 Car"/>
    <w:basedOn w:val="Policepardfaut"/>
    <w:link w:val="Titre9"/>
    <w:rsid w:val="006A42E4"/>
    <w:rPr>
      <w:rFonts w:asciiTheme="minorHAnsi" w:eastAsia="Times New Roman" w:hAnsiTheme="minorHAnsi"/>
      <w:b/>
      <w:i/>
      <w:sz w:val="18"/>
      <w:szCs w:val="24"/>
    </w:rPr>
  </w:style>
  <w:style w:type="table" w:customStyle="1" w:styleId="Grillemoyenne31">
    <w:name w:val="Grille moyenne 31"/>
    <w:basedOn w:val="TableauNormal"/>
    <w:uiPriority w:val="69"/>
    <w:rsid w:val="006A42E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paragraph" w:customStyle="1" w:styleId="Style10">
    <w:name w:val="Style 1"/>
    <w:basedOn w:val="Normal"/>
    <w:uiPriority w:val="99"/>
    <w:rsid w:val="006A42E4"/>
    <w:pPr>
      <w:widowControl w:val="0"/>
      <w:autoSpaceDE w:val="0"/>
      <w:autoSpaceDN w:val="0"/>
      <w:adjustRightInd w:val="0"/>
    </w:pPr>
    <w:rPr>
      <w:szCs w:val="20"/>
    </w:rPr>
  </w:style>
  <w:style w:type="paragraph" w:customStyle="1" w:styleId="Style20">
    <w:name w:val="Style 2"/>
    <w:basedOn w:val="Normal"/>
    <w:uiPriority w:val="99"/>
    <w:rsid w:val="006A42E4"/>
    <w:pPr>
      <w:widowControl w:val="0"/>
      <w:autoSpaceDE w:val="0"/>
      <w:autoSpaceDN w:val="0"/>
      <w:ind w:left="720"/>
    </w:pPr>
    <w:rPr>
      <w:rFonts w:ascii="Verdana" w:hAnsi="Verdana" w:cs="Verdana"/>
      <w:sz w:val="18"/>
      <w:szCs w:val="18"/>
    </w:rPr>
  </w:style>
  <w:style w:type="paragraph" w:styleId="Listepuces">
    <w:name w:val="List Bullet"/>
    <w:aliases w:val="lap 1"/>
    <w:basedOn w:val="Normal"/>
    <w:qFormat/>
    <w:rsid w:val="006A42E4"/>
    <w:pPr>
      <w:numPr>
        <w:numId w:val="48"/>
      </w:numPr>
      <w:spacing w:before="40"/>
      <w:ind w:right="-57"/>
    </w:pPr>
    <w:rPr>
      <w:rFonts w:ascii="Verdana" w:hAnsi="Verdana"/>
      <w:sz w:val="19"/>
      <w:szCs w:val="19"/>
    </w:rPr>
  </w:style>
  <w:style w:type="table" w:customStyle="1" w:styleId="FgtMRS">
    <w:name w:val="FgtMRS"/>
    <w:basedOn w:val="TableauNormal"/>
    <w:rsid w:val="006A42E4"/>
    <w:rPr>
      <w:rFonts w:asciiTheme="minorHAnsi" w:eastAsia="Times New Roman" w:hAnsiTheme="minorHAnsi"/>
    </w:rPr>
    <w:tblPr>
      <w:tblInd w:w="113" w:type="dxa"/>
      <w:tblCellMar>
        <w:left w:w="74" w:type="dxa"/>
        <w:right w:w="74" w:type="dxa"/>
      </w:tblCellMar>
    </w:tblPr>
  </w:style>
  <w:style w:type="table" w:styleId="Grilledutableau">
    <w:name w:val="Table Grid"/>
    <w:basedOn w:val="TableauNormal"/>
    <w:rsid w:val="006A42E4"/>
    <w:pPr>
      <w:ind w:left="57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basedOn w:val="Stylepretitres"/>
    <w:link w:val="NotedebasdepageCar"/>
    <w:rsid w:val="006A42E4"/>
    <w:pPr>
      <w:jc w:val="both"/>
    </w:pPr>
    <w:rPr>
      <w:sz w:val="16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rsid w:val="006A42E4"/>
    <w:rPr>
      <w:rFonts w:ascii="TitilliumText22L Rg" w:eastAsia="Times New Roman" w:hAnsi="TitilliumText22L Rg" w:cs="Arial"/>
      <w:sz w:val="16"/>
    </w:rPr>
  </w:style>
  <w:style w:type="character" w:styleId="Appelnotedebasdep">
    <w:name w:val="footnote reference"/>
    <w:basedOn w:val="Policepardfaut"/>
    <w:rsid w:val="006A42E4"/>
    <w:rPr>
      <w:vertAlign w:val="superscript"/>
    </w:rPr>
  </w:style>
  <w:style w:type="paragraph" w:customStyle="1" w:styleId="Default">
    <w:name w:val="Default"/>
    <w:rsid w:val="006A42E4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customStyle="1" w:styleId="Stylepretitres">
    <w:name w:val="Style père titres"/>
    <w:rsid w:val="006A42E4"/>
    <w:rPr>
      <w:rFonts w:ascii="TitilliumText22L Rg" w:eastAsia="Times New Roman" w:hAnsi="TitilliumText22L Rg" w:cs="Arial"/>
      <w:sz w:val="22"/>
      <w:szCs w:val="24"/>
      <w:lang w:val="en-GB"/>
    </w:rPr>
  </w:style>
  <w:style w:type="paragraph" w:customStyle="1" w:styleId="Titrehorstable1">
    <w:name w:val="Titre hors table 1"/>
    <w:basedOn w:val="Stylepretitres"/>
    <w:next w:val="Normal"/>
    <w:rsid w:val="006A42E4"/>
    <w:pPr>
      <w:pageBreakBefore/>
      <w:tabs>
        <w:tab w:val="left" w:pos="-5670"/>
      </w:tabs>
      <w:spacing w:before="360" w:after="360"/>
      <w:jc w:val="both"/>
    </w:pPr>
    <w:rPr>
      <w:b/>
      <w:color w:val="000000"/>
      <w:sz w:val="32"/>
      <w:szCs w:val="20"/>
      <w:lang w:val="fr-FR"/>
    </w:rPr>
  </w:style>
  <w:style w:type="paragraph" w:styleId="TM5">
    <w:name w:val="toc 5"/>
    <w:basedOn w:val="Normal"/>
    <w:next w:val="Normal"/>
    <w:autoRedefine/>
    <w:uiPriority w:val="39"/>
    <w:rsid w:val="006A42E4"/>
    <w:pPr>
      <w:ind w:left="960"/>
    </w:pPr>
  </w:style>
  <w:style w:type="paragraph" w:customStyle="1" w:styleId="NumTableau">
    <w:name w:val="Num Tableau"/>
    <w:basedOn w:val="Stylepretitres"/>
    <w:autoRedefine/>
    <w:rsid w:val="006A42E4"/>
    <w:pPr>
      <w:spacing w:before="60" w:after="60"/>
      <w:jc w:val="center"/>
    </w:pPr>
    <w:rPr>
      <w:b/>
      <w:noProof/>
      <w:sz w:val="20"/>
    </w:rPr>
  </w:style>
  <w:style w:type="paragraph" w:customStyle="1" w:styleId="Indextableau">
    <w:name w:val="Index tableau"/>
    <w:basedOn w:val="Stylepretitres"/>
    <w:rsid w:val="006A42E4"/>
    <w:pPr>
      <w:spacing w:before="60"/>
      <w:ind w:right="113"/>
      <w:jc w:val="right"/>
    </w:pPr>
    <w:rPr>
      <w:i/>
      <w:sz w:val="20"/>
      <w:szCs w:val="20"/>
      <w:lang w:val="fr-FR"/>
    </w:rPr>
  </w:style>
  <w:style w:type="paragraph" w:styleId="Listepuces2">
    <w:name w:val="List Bullet 2"/>
    <w:aliases w:val="lap2"/>
    <w:basedOn w:val="Normal"/>
    <w:qFormat/>
    <w:rsid w:val="006A42E4"/>
    <w:pPr>
      <w:numPr>
        <w:numId w:val="14"/>
      </w:numPr>
      <w:tabs>
        <w:tab w:val="left" w:pos="-3898"/>
      </w:tabs>
      <w:spacing w:before="20" w:after="20"/>
      <w:ind w:left="1276" w:right="-57" w:hanging="283"/>
    </w:pPr>
    <w:rPr>
      <w:rFonts w:ascii="Verdana" w:hAnsi="Verdana"/>
      <w:sz w:val="19"/>
      <w:szCs w:val="19"/>
    </w:rPr>
  </w:style>
  <w:style w:type="character" w:styleId="Marquedecommentaire">
    <w:name w:val="annotation reference"/>
    <w:basedOn w:val="Policepardfaut"/>
    <w:semiHidden/>
    <w:rsid w:val="006A42E4"/>
    <w:rPr>
      <w:sz w:val="16"/>
    </w:rPr>
  </w:style>
  <w:style w:type="paragraph" w:customStyle="1" w:styleId="Reference">
    <w:name w:val="Reference"/>
    <w:basedOn w:val="Normal"/>
    <w:link w:val="ReferenceCar"/>
    <w:rsid w:val="006A42E4"/>
    <w:rPr>
      <w:rFonts w:ascii="Arial Narrow" w:hAnsi="Arial Narrow"/>
      <w:szCs w:val="20"/>
    </w:rPr>
  </w:style>
  <w:style w:type="paragraph" w:customStyle="1" w:styleId="Listetableau">
    <w:name w:val="Liste tableau"/>
    <w:basedOn w:val="Textetableau"/>
    <w:rsid w:val="006A42E4"/>
    <w:pPr>
      <w:numPr>
        <w:numId w:val="15"/>
      </w:numPr>
    </w:pPr>
  </w:style>
  <w:style w:type="paragraph" w:customStyle="1" w:styleId="Titrehorstable2">
    <w:name w:val="Titre hors table 2"/>
    <w:basedOn w:val="Stylepretitres"/>
    <w:next w:val="Normal"/>
    <w:rsid w:val="006A42E4"/>
    <w:pPr>
      <w:tabs>
        <w:tab w:val="left" w:pos="-5670"/>
        <w:tab w:val="left" w:pos="8505"/>
      </w:tabs>
      <w:spacing w:before="360" w:after="240"/>
      <w:jc w:val="both"/>
    </w:pPr>
    <w:rPr>
      <w:b/>
      <w:color w:val="000000"/>
      <w:sz w:val="24"/>
      <w:lang w:val="fr-FR"/>
    </w:rPr>
  </w:style>
  <w:style w:type="paragraph" w:customStyle="1" w:styleId="Listenumrote">
    <w:name w:val="Liste numérotée"/>
    <w:aliases w:val="LNUM"/>
    <w:basedOn w:val="Normal"/>
    <w:autoRedefine/>
    <w:rsid w:val="006A42E4"/>
    <w:pPr>
      <w:numPr>
        <w:numId w:val="16"/>
      </w:numPr>
      <w:tabs>
        <w:tab w:val="left" w:pos="397"/>
      </w:tabs>
      <w:spacing w:before="80"/>
      <w:ind w:right="-57"/>
    </w:pPr>
    <w:rPr>
      <w:rFonts w:ascii="Calibri" w:hAnsi="Calibri"/>
      <w:szCs w:val="20"/>
    </w:rPr>
  </w:style>
  <w:style w:type="character" w:customStyle="1" w:styleId="SNM">
    <w:name w:val="SNM"/>
    <w:basedOn w:val="Policepardfaut"/>
    <w:rsid w:val="006A42E4"/>
    <w:rPr>
      <w:rFonts w:ascii="Times New Roman" w:hAnsi="Times New Roman"/>
      <w:color w:val="993300"/>
    </w:rPr>
  </w:style>
  <w:style w:type="table" w:customStyle="1" w:styleId="TboMRS">
    <w:name w:val="TboMRS"/>
    <w:basedOn w:val="TableauNormal"/>
    <w:rsid w:val="006A42E4"/>
    <w:rPr>
      <w:rFonts w:asciiTheme="minorHAnsi" w:eastAsia="Times New Roman" w:hAnsiTheme="minorHAnsi"/>
      <w:sz w:val="18"/>
    </w:rPr>
    <w:tblPr>
      <w:tblStyleRowBandSize w:val="1"/>
      <w:tblInd w:w="113" w:type="dxa"/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</w:tblPr>
    <w:tcPr>
      <w:vAlign w:val="center"/>
    </w:tcPr>
    <w:tblStylePr w:type="band1Horz">
      <w:rPr>
        <w:rFonts w:asciiTheme="minorHAnsi" w:hAnsiTheme="minorHAnsi"/>
        <w:sz w:val="18"/>
      </w:rPr>
    </w:tblStylePr>
  </w:style>
  <w:style w:type="paragraph" w:customStyle="1" w:styleId="Legende">
    <w:name w:val="Legende"/>
    <w:basedOn w:val="Normal"/>
    <w:rsid w:val="006A42E4"/>
    <w:pPr>
      <w:spacing w:before="80"/>
      <w:jc w:val="center"/>
    </w:pPr>
    <w:rPr>
      <w:rFonts w:ascii="Arial Narrow" w:hAnsi="Arial Narrow"/>
      <w:color w:val="66757E"/>
      <w:sz w:val="16"/>
      <w:szCs w:val="16"/>
    </w:rPr>
  </w:style>
  <w:style w:type="character" w:customStyle="1" w:styleId="ReferenceCar">
    <w:name w:val="Reference Car"/>
    <w:basedOn w:val="Policepardfaut"/>
    <w:link w:val="Reference"/>
    <w:rsid w:val="006A42E4"/>
    <w:rPr>
      <w:rFonts w:ascii="Arial Narrow" w:eastAsia="Times New Roman" w:hAnsi="Arial Narrow"/>
    </w:rPr>
  </w:style>
  <w:style w:type="paragraph" w:styleId="TM6">
    <w:name w:val="toc 6"/>
    <w:basedOn w:val="Normal"/>
    <w:next w:val="Normal"/>
    <w:autoRedefine/>
    <w:rsid w:val="006A42E4"/>
    <w:pPr>
      <w:spacing w:after="100"/>
      <w:ind w:left="1050"/>
    </w:pPr>
  </w:style>
  <w:style w:type="paragraph" w:styleId="TM7">
    <w:name w:val="toc 7"/>
    <w:basedOn w:val="Normal"/>
    <w:next w:val="Normal"/>
    <w:autoRedefine/>
    <w:rsid w:val="006A42E4"/>
    <w:pPr>
      <w:spacing w:after="100"/>
      <w:ind w:left="1260"/>
    </w:pPr>
  </w:style>
  <w:style w:type="paragraph" w:styleId="TM8">
    <w:name w:val="toc 8"/>
    <w:basedOn w:val="Normal"/>
    <w:next w:val="Normal"/>
    <w:autoRedefine/>
    <w:rsid w:val="006A42E4"/>
    <w:pPr>
      <w:spacing w:after="100"/>
      <w:ind w:left="1470"/>
    </w:pPr>
  </w:style>
  <w:style w:type="paragraph" w:styleId="TM9">
    <w:name w:val="toc 9"/>
    <w:basedOn w:val="Normal"/>
    <w:next w:val="Normal"/>
    <w:autoRedefine/>
    <w:rsid w:val="006A42E4"/>
    <w:pPr>
      <w:spacing w:after="100"/>
      <w:ind w:left="1680"/>
    </w:pPr>
  </w:style>
  <w:style w:type="paragraph" w:customStyle="1" w:styleId="Objet">
    <w:name w:val="Objet"/>
    <w:basedOn w:val="Normal"/>
    <w:qFormat/>
    <w:rsid w:val="006A42E4"/>
    <w:pPr>
      <w:tabs>
        <w:tab w:val="left" w:pos="4605"/>
      </w:tabs>
      <w:spacing w:before="120"/>
      <w:ind w:right="-57"/>
    </w:pPr>
    <w:rPr>
      <w:rFonts w:ascii="Arial Narrow" w:hAnsi="Arial Narrow"/>
      <w:b/>
      <w:color w:val="AE5088"/>
      <w:spacing w:val="-4"/>
      <w:sz w:val="32"/>
      <w:szCs w:val="30"/>
    </w:rPr>
  </w:style>
  <w:style w:type="paragraph" w:customStyle="1" w:styleId="Titredudocument">
    <w:name w:val="Titre du document"/>
    <w:basedOn w:val="Stylepretitres"/>
    <w:next w:val="Normal"/>
    <w:rsid w:val="006A42E4"/>
    <w:pPr>
      <w:jc w:val="center"/>
    </w:pPr>
    <w:rPr>
      <w:b/>
      <w:color w:val="66757E"/>
      <w:sz w:val="40"/>
      <w:lang w:val="fr-FR"/>
    </w:rPr>
  </w:style>
  <w:style w:type="paragraph" w:customStyle="1" w:styleId="Type-document">
    <w:name w:val="Type-document"/>
    <w:basedOn w:val="Stylepretitres"/>
    <w:rsid w:val="006A42E4"/>
    <w:pPr>
      <w:jc w:val="center"/>
    </w:pPr>
    <w:rPr>
      <w:bCs/>
      <w:color w:val="66757E"/>
      <w:sz w:val="32"/>
    </w:rPr>
  </w:style>
  <w:style w:type="paragraph" w:customStyle="1" w:styleId="TitreAnnexe">
    <w:name w:val="Titre Annexe"/>
    <w:basedOn w:val="Titre1"/>
    <w:next w:val="Corpsdetexte"/>
    <w:rsid w:val="00764E20"/>
    <w:pPr>
      <w:numPr>
        <w:numId w:val="0"/>
      </w:numPr>
      <w:outlineLvl w:val="9"/>
    </w:pPr>
  </w:style>
  <w:style w:type="numbering" w:customStyle="1" w:styleId="ListeNumMRS1">
    <w:name w:val="ListeNumMRS1"/>
    <w:rsid w:val="006A42E4"/>
  </w:style>
  <w:style w:type="numbering" w:customStyle="1" w:styleId="ListeNumMRS2">
    <w:name w:val="ListeNumMRS2"/>
    <w:rsid w:val="006A42E4"/>
  </w:style>
  <w:style w:type="paragraph" w:customStyle="1" w:styleId="03PgGardTitre">
    <w:name w:val="0.3_PgGard_Titre"/>
    <w:semiHidden/>
    <w:rsid w:val="006A42E4"/>
    <w:pPr>
      <w:spacing w:before="120" w:after="120"/>
      <w:jc w:val="center"/>
    </w:pPr>
    <w:rPr>
      <w:rFonts w:ascii="GillNo2T" w:eastAsia="Times New Roman" w:hAnsi="GillNo2T"/>
      <w:b/>
      <w:noProof/>
      <w:color w:val="FF0000"/>
      <w:sz w:val="28"/>
    </w:rPr>
  </w:style>
  <w:style w:type="paragraph" w:customStyle="1" w:styleId="SOMMAIRE">
    <w:name w:val="SOMMAIRE"/>
    <w:basedOn w:val="Normal"/>
    <w:rsid w:val="006A42E4"/>
    <w:pPr>
      <w:spacing w:line="360" w:lineRule="auto"/>
      <w:jc w:val="center"/>
    </w:pPr>
    <w:rPr>
      <w:b/>
      <w:sz w:val="28"/>
    </w:rPr>
  </w:style>
  <w:style w:type="paragraph" w:customStyle="1" w:styleId="Tableau">
    <w:name w:val="Tableau"/>
    <w:basedOn w:val="Normal"/>
    <w:rsid w:val="006A42E4"/>
    <w:pPr>
      <w:spacing w:before="60" w:after="60"/>
      <w:ind w:left="34"/>
      <w:jc w:val="left"/>
    </w:pPr>
    <w:rPr>
      <w:color w:val="000080"/>
      <w:szCs w:val="22"/>
    </w:rPr>
  </w:style>
  <w:style w:type="character" w:styleId="Textedelespacerserv">
    <w:name w:val="Placeholder Text"/>
    <w:basedOn w:val="Policepardfaut"/>
    <w:uiPriority w:val="99"/>
    <w:semiHidden/>
    <w:rsid w:val="006A42E4"/>
    <w:rPr>
      <w:color w:val="808080"/>
    </w:rPr>
  </w:style>
  <w:style w:type="paragraph" w:customStyle="1" w:styleId="TTI">
    <w:name w:val="TTI"/>
    <w:basedOn w:val="Textetableau"/>
    <w:rsid w:val="006A42E4"/>
    <w:pPr>
      <w:ind w:left="-68"/>
    </w:pPr>
  </w:style>
  <w:style w:type="paragraph" w:customStyle="1" w:styleId="titrePartie">
    <w:name w:val="titre Partie"/>
    <w:basedOn w:val="Titre1"/>
    <w:next w:val="Corpsdetexte"/>
    <w:qFormat/>
    <w:rsid w:val="00142205"/>
    <w:pPr>
      <w:numPr>
        <w:numId w:val="0"/>
      </w:numPr>
      <w:pBdr>
        <w:bottom w:val="none" w:sz="0" w:space="0" w:color="auto"/>
      </w:pBdr>
      <w:spacing w:before="600" w:after="720"/>
      <w:ind w:left="2268"/>
    </w:pPr>
    <w:rPr>
      <w:smallCaps w:val="0"/>
      <w:sz w:val="72"/>
    </w:rPr>
  </w:style>
  <w:style w:type="paragraph" w:customStyle="1" w:styleId="Sommaire0">
    <w:name w:val="Sommaire"/>
    <w:basedOn w:val="Stylepretitres"/>
    <w:next w:val="Normal"/>
    <w:rsid w:val="006A42E4"/>
    <w:pPr>
      <w:pageBreakBefore/>
      <w:tabs>
        <w:tab w:val="left" w:pos="-5670"/>
      </w:tabs>
      <w:spacing w:before="120" w:after="360"/>
      <w:jc w:val="both"/>
    </w:pPr>
    <w:rPr>
      <w:b/>
      <w:color w:val="000000"/>
      <w:sz w:val="32"/>
      <w:szCs w:val="20"/>
      <w:lang w:val="fr-FR"/>
    </w:rPr>
  </w:style>
  <w:style w:type="paragraph" w:customStyle="1" w:styleId="Sommaire2">
    <w:name w:val="Sommaire2"/>
    <w:basedOn w:val="Stylepretitres"/>
    <w:next w:val="Normal"/>
    <w:rsid w:val="006A42E4"/>
    <w:pPr>
      <w:tabs>
        <w:tab w:val="left" w:pos="-5670"/>
        <w:tab w:val="left" w:pos="8505"/>
      </w:tabs>
      <w:spacing w:before="120" w:after="360"/>
      <w:jc w:val="both"/>
    </w:pPr>
    <w:rPr>
      <w:b/>
      <w:color w:val="000000"/>
      <w:sz w:val="24"/>
      <w:lang w:val="fr-FR"/>
    </w:rPr>
  </w:style>
  <w:style w:type="paragraph" w:customStyle="1" w:styleId="Annexe">
    <w:name w:val="Annexe"/>
    <w:basedOn w:val="Titre1"/>
    <w:rsid w:val="006A42E4"/>
    <w:pPr>
      <w:numPr>
        <w:numId w:val="0"/>
      </w:numPr>
      <w:outlineLvl w:val="9"/>
    </w:pPr>
  </w:style>
  <w:style w:type="paragraph" w:customStyle="1" w:styleId="MET6">
    <w:name w:val="MET6"/>
    <w:basedOn w:val="Titre5"/>
    <w:rsid w:val="006A42E4"/>
    <w:pPr>
      <w:ind w:left="567" w:hanging="283"/>
    </w:pPr>
  </w:style>
  <w:style w:type="paragraph" w:customStyle="1" w:styleId="Avecpuces">
    <w:name w:val="Avec puces"/>
    <w:basedOn w:val="Normal"/>
    <w:rsid w:val="006A42E4"/>
    <w:pPr>
      <w:tabs>
        <w:tab w:val="num" w:pos="1763"/>
      </w:tabs>
      <w:ind w:left="1763" w:hanging="683"/>
    </w:pPr>
    <w:rPr>
      <w:rFonts w:ascii="Arial" w:hAnsi="Arial" w:cs="Tahoma"/>
      <w:kern w:val="28"/>
    </w:rPr>
  </w:style>
  <w:style w:type="paragraph" w:customStyle="1" w:styleId="METFigure0">
    <w:name w:val="MET  Figure"/>
    <w:basedOn w:val="METFigure"/>
    <w:next w:val="METTexte"/>
    <w:link w:val="METFigureCar"/>
    <w:rsid w:val="006A42E4"/>
    <w:pPr>
      <w:ind w:left="0" w:firstLine="0"/>
    </w:pPr>
  </w:style>
  <w:style w:type="character" w:customStyle="1" w:styleId="METFigureCar">
    <w:name w:val="MET  Figure Car"/>
    <w:link w:val="METFigure0"/>
    <w:rsid w:val="006A42E4"/>
    <w:rPr>
      <w:rFonts w:asciiTheme="minorHAnsi" w:eastAsia="Times New Roman" w:hAnsiTheme="minorHAnsi" w:cs="Calibri"/>
      <w:i/>
      <w:iCs/>
      <w:color w:val="808080"/>
      <w:kern w:val="28"/>
      <w:sz w:val="18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6A42E4"/>
    <w:pPr>
      <w:spacing w:before="120"/>
      <w:jc w:val="center"/>
    </w:pPr>
    <w:rPr>
      <w:b/>
      <w:bCs/>
      <w:i/>
      <w:color w:val="F65F22"/>
      <w:szCs w:val="20"/>
      <w:u w:val="single"/>
      <w:lang w:val="en-US"/>
    </w:rPr>
  </w:style>
  <w:style w:type="paragraph" w:customStyle="1" w:styleId="Retraitcorpsdetexte21">
    <w:name w:val="Retrait corps de texte 21"/>
    <w:basedOn w:val="Normal"/>
    <w:rsid w:val="006A42E4"/>
    <w:pPr>
      <w:ind w:left="709"/>
    </w:pPr>
    <w:rPr>
      <w:rFonts w:ascii="Times New Roman" w:hAnsi="Times New Roman"/>
      <w:sz w:val="24"/>
      <w:szCs w:val="20"/>
    </w:rPr>
  </w:style>
  <w:style w:type="paragraph" w:customStyle="1" w:styleId="Retraitcorpsdetexte22">
    <w:name w:val="Retrait corps de texte 22"/>
    <w:basedOn w:val="Normal"/>
    <w:rsid w:val="006A42E4"/>
    <w:pPr>
      <w:ind w:left="709"/>
    </w:pPr>
    <w:rPr>
      <w:rFonts w:ascii="Times New Roman" w:hAnsi="Times New Roman"/>
      <w:sz w:val="24"/>
      <w:szCs w:val="20"/>
    </w:rPr>
  </w:style>
  <w:style w:type="paragraph" w:customStyle="1" w:styleId="TabloMETTexte">
    <w:name w:val="Tablo_MET Texte"/>
    <w:basedOn w:val="Normal"/>
    <w:link w:val="TabloMETTexteCar"/>
    <w:rsid w:val="006A42E4"/>
    <w:pPr>
      <w:tabs>
        <w:tab w:val="left" w:pos="284"/>
      </w:tabs>
      <w:ind w:firstLine="142"/>
    </w:pPr>
    <w:rPr>
      <w:color w:val="FFFFFF"/>
      <w:sz w:val="32"/>
      <w:szCs w:val="20"/>
    </w:rPr>
  </w:style>
  <w:style w:type="character" w:customStyle="1" w:styleId="TabloMETTexteCar">
    <w:name w:val="Tablo_MET Texte Car"/>
    <w:link w:val="TabloMETTexte"/>
    <w:rsid w:val="006A42E4"/>
    <w:rPr>
      <w:rFonts w:asciiTheme="minorHAnsi" w:eastAsia="Times New Roman" w:hAnsiTheme="minorHAnsi"/>
      <w:color w:val="FFFFFF"/>
      <w:sz w:val="32"/>
    </w:rPr>
  </w:style>
  <w:style w:type="paragraph" w:styleId="Sansinterligne">
    <w:name w:val="No Spacing"/>
    <w:link w:val="SansinterligneCar"/>
    <w:uiPriority w:val="1"/>
    <w:qFormat/>
    <w:rsid w:val="006A42E4"/>
    <w:rPr>
      <w:rFonts w:eastAsia="Times New Roman"/>
      <w:sz w:val="22"/>
      <w:szCs w:val="22"/>
    </w:rPr>
  </w:style>
  <w:style w:type="character" w:customStyle="1" w:styleId="SansinterligneCar">
    <w:name w:val="Sans interligne Car"/>
    <w:link w:val="Sansinterligne"/>
    <w:uiPriority w:val="1"/>
    <w:rsid w:val="006A42E4"/>
    <w:rPr>
      <w:rFonts w:eastAsia="Times New Roman"/>
      <w:sz w:val="22"/>
      <w:szCs w:val="22"/>
    </w:rPr>
  </w:style>
  <w:style w:type="paragraph" w:styleId="Textebrut">
    <w:name w:val="Plain Text"/>
    <w:basedOn w:val="Normal"/>
    <w:link w:val="TextebrutCar"/>
    <w:rsid w:val="006A42E4"/>
    <w:rPr>
      <w:rFonts w:ascii="Courier New" w:hAnsi="Courier New"/>
      <w:szCs w:val="20"/>
    </w:rPr>
  </w:style>
  <w:style w:type="character" w:customStyle="1" w:styleId="TextebrutCar">
    <w:name w:val="Texte brut Car"/>
    <w:link w:val="Textebrut"/>
    <w:rsid w:val="006A42E4"/>
    <w:rPr>
      <w:rFonts w:ascii="Courier New" w:eastAsia="Times New Roman" w:hAnsi="Courier New"/>
    </w:rPr>
  </w:style>
  <w:style w:type="paragraph" w:customStyle="1" w:styleId="puce2">
    <w:name w:val="puce2"/>
    <w:basedOn w:val="Normal"/>
    <w:rsid w:val="006A42E4"/>
    <w:pPr>
      <w:numPr>
        <w:numId w:val="1"/>
      </w:numPr>
    </w:pPr>
    <w:rPr>
      <w:szCs w:val="20"/>
    </w:rPr>
  </w:style>
  <w:style w:type="paragraph" w:customStyle="1" w:styleId="Normal1">
    <w:name w:val="Normal1"/>
    <w:basedOn w:val="Normal"/>
    <w:rsid w:val="006A42E4"/>
    <w:pPr>
      <w:tabs>
        <w:tab w:val="left" w:pos="284"/>
      </w:tabs>
      <w:ind w:left="284" w:right="851" w:hanging="284"/>
    </w:pPr>
    <w:rPr>
      <w:szCs w:val="20"/>
    </w:rPr>
  </w:style>
  <w:style w:type="paragraph" w:customStyle="1" w:styleId="MET1">
    <w:name w:val="MET1"/>
    <w:basedOn w:val="Titre1"/>
    <w:next w:val="MET2"/>
    <w:rsid w:val="006A42E4"/>
  </w:style>
  <w:style w:type="paragraph" w:customStyle="1" w:styleId="MET2">
    <w:name w:val="MET2"/>
    <w:basedOn w:val="Titre2"/>
    <w:next w:val="MET3"/>
    <w:rsid w:val="006A42E4"/>
  </w:style>
  <w:style w:type="paragraph" w:customStyle="1" w:styleId="MET3">
    <w:name w:val="MET3"/>
    <w:basedOn w:val="Titre3"/>
    <w:rsid w:val="006A42E4"/>
    <w:pPr>
      <w:numPr>
        <w:ilvl w:val="0"/>
        <w:numId w:val="13"/>
      </w:numPr>
      <w:ind w:left="720" w:hanging="720"/>
    </w:pPr>
  </w:style>
  <w:style w:type="paragraph" w:customStyle="1" w:styleId="MET4">
    <w:name w:val="MET4"/>
    <w:basedOn w:val="Titre4"/>
    <w:next w:val="METTexte"/>
    <w:rsid w:val="006A42E4"/>
  </w:style>
  <w:style w:type="paragraph" w:customStyle="1" w:styleId="Liste2">
    <w:name w:val="Liste2"/>
    <w:basedOn w:val="Normal"/>
    <w:next w:val="Normal"/>
    <w:qFormat/>
    <w:rsid w:val="006A42E4"/>
    <w:pPr>
      <w:numPr>
        <w:numId w:val="10"/>
      </w:numPr>
      <w:spacing w:before="60"/>
      <w:ind w:left="924" w:hanging="357"/>
    </w:pPr>
  </w:style>
  <w:style w:type="paragraph" w:customStyle="1" w:styleId="METTexte">
    <w:name w:val="MET Texte"/>
    <w:basedOn w:val="Normal"/>
    <w:rsid w:val="006A42E4"/>
  </w:style>
  <w:style w:type="paragraph" w:customStyle="1" w:styleId="METTexteNota">
    <w:name w:val="MET Texte_Nota"/>
    <w:basedOn w:val="Normal"/>
    <w:next w:val="METTexteNotaSuite"/>
    <w:qFormat/>
    <w:rsid w:val="006A42E4"/>
    <w:pPr>
      <w:numPr>
        <w:ilvl w:val="6"/>
        <w:numId w:val="3"/>
      </w:numPr>
    </w:pPr>
    <w:rPr>
      <w:rFonts w:cs="Arial"/>
      <w:i/>
      <w:color w:val="FF0000"/>
      <w:szCs w:val="20"/>
    </w:rPr>
  </w:style>
  <w:style w:type="paragraph" w:customStyle="1" w:styleId="METTexteNotaSuite">
    <w:name w:val="MET Texte_Nota_Suite"/>
    <w:basedOn w:val="Normal"/>
    <w:qFormat/>
    <w:rsid w:val="006A42E4"/>
    <w:pPr>
      <w:numPr>
        <w:ilvl w:val="5"/>
      </w:numPr>
      <w:ind w:left="57"/>
    </w:pPr>
    <w:rPr>
      <w:rFonts w:cs="Arial"/>
      <w:i/>
      <w:color w:val="FF0000"/>
      <w:szCs w:val="20"/>
    </w:rPr>
  </w:style>
  <w:style w:type="paragraph" w:customStyle="1" w:styleId="Liste1">
    <w:name w:val="Liste1"/>
    <w:basedOn w:val="Normal"/>
    <w:next w:val="Normal"/>
    <w:qFormat/>
    <w:rsid w:val="006A42E4"/>
    <w:pPr>
      <w:numPr>
        <w:numId w:val="9"/>
      </w:numPr>
      <w:spacing w:before="60" w:after="60"/>
      <w:ind w:left="641" w:hanging="357"/>
    </w:pPr>
  </w:style>
  <w:style w:type="paragraph" w:customStyle="1" w:styleId="METTableau">
    <w:name w:val="MET Tableau"/>
    <w:basedOn w:val="Normal"/>
    <w:next w:val="METTexte"/>
    <w:link w:val="METTableauCar"/>
    <w:qFormat/>
    <w:rsid w:val="006A42E4"/>
    <w:pPr>
      <w:numPr>
        <w:ilvl w:val="8"/>
        <w:numId w:val="5"/>
      </w:numPr>
      <w:spacing w:after="120"/>
      <w:ind w:left="0" w:firstLine="2268"/>
      <w:jc w:val="center"/>
    </w:pPr>
    <w:rPr>
      <w:bCs/>
      <w:i/>
      <w:color w:val="66757E"/>
      <w:sz w:val="18"/>
      <w:szCs w:val="20"/>
    </w:rPr>
  </w:style>
  <w:style w:type="character" w:customStyle="1" w:styleId="METTableauCar">
    <w:name w:val="MET Tableau Car"/>
    <w:link w:val="METTableau"/>
    <w:rsid w:val="006A42E4"/>
    <w:rPr>
      <w:rFonts w:asciiTheme="minorHAnsi" w:eastAsia="Times New Roman" w:hAnsiTheme="minorHAnsi"/>
      <w:bCs/>
      <w:i/>
      <w:color w:val="66757E"/>
      <w:sz w:val="18"/>
    </w:rPr>
  </w:style>
  <w:style w:type="paragraph" w:customStyle="1" w:styleId="MET5">
    <w:name w:val="MET5"/>
    <w:basedOn w:val="Titre6"/>
    <w:rsid w:val="006A42E4"/>
    <w:pPr>
      <w:spacing w:line="276" w:lineRule="auto"/>
      <w:ind w:left="851" w:hanging="284"/>
    </w:pPr>
  </w:style>
  <w:style w:type="paragraph" w:customStyle="1" w:styleId="MTFOCUS">
    <w:name w:val="MT FOCUS"/>
    <w:basedOn w:val="Normal"/>
    <w:next w:val="Normal"/>
    <w:qFormat/>
    <w:rsid w:val="006A42E4"/>
    <w:rPr>
      <w:color w:val="0055A0"/>
      <w:szCs w:val="20"/>
    </w:rPr>
  </w:style>
  <w:style w:type="paragraph" w:customStyle="1" w:styleId="METAnnexe">
    <w:name w:val="MET Annexe"/>
    <w:basedOn w:val="Normal"/>
    <w:link w:val="METAnnexeCar"/>
    <w:qFormat/>
    <w:rsid w:val="006A42E4"/>
    <w:pPr>
      <w:numPr>
        <w:ilvl w:val="8"/>
        <w:numId w:val="6"/>
      </w:numPr>
      <w:pBdr>
        <w:top w:val="single" w:sz="4" w:space="30" w:color="0055A0"/>
        <w:left w:val="single" w:sz="4" w:space="0" w:color="0055A0"/>
        <w:bottom w:val="single" w:sz="4" w:space="30" w:color="0055A0"/>
        <w:right w:val="single" w:sz="4" w:space="14" w:color="0055A0"/>
      </w:pBdr>
      <w:shd w:val="clear" w:color="auto" w:fill="0055A0"/>
      <w:spacing w:before="4920"/>
      <w:ind w:right="282"/>
      <w:jc w:val="center"/>
    </w:pPr>
    <w:rPr>
      <w:b/>
      <w:color w:val="FFFFFF"/>
      <w:sz w:val="40"/>
      <w:szCs w:val="40"/>
    </w:rPr>
  </w:style>
  <w:style w:type="character" w:customStyle="1" w:styleId="METAnnexeCar">
    <w:name w:val="MET Annexe Car"/>
    <w:link w:val="METAnnexe"/>
    <w:rsid w:val="006A42E4"/>
    <w:rPr>
      <w:rFonts w:asciiTheme="minorHAnsi" w:eastAsia="Times New Roman" w:hAnsiTheme="minorHAnsi"/>
      <w:b/>
      <w:color w:val="FFFFFF"/>
      <w:sz w:val="40"/>
      <w:szCs w:val="40"/>
      <w:shd w:val="clear" w:color="auto" w:fill="0055A0"/>
    </w:rPr>
  </w:style>
  <w:style w:type="paragraph" w:customStyle="1" w:styleId="METFigure">
    <w:name w:val="MET Figure"/>
    <w:basedOn w:val="Normal"/>
    <w:next w:val="METTexte"/>
    <w:link w:val="METFigureCar0"/>
    <w:qFormat/>
    <w:rsid w:val="006A42E4"/>
    <w:pPr>
      <w:numPr>
        <w:ilvl w:val="7"/>
        <w:numId w:val="7"/>
      </w:numPr>
      <w:ind w:left="-91" w:hanging="17"/>
      <w:jc w:val="center"/>
    </w:pPr>
    <w:rPr>
      <w:rFonts w:cs="Calibri"/>
      <w:i/>
      <w:iCs/>
      <w:color w:val="808080"/>
      <w:kern w:val="28"/>
      <w:sz w:val="18"/>
    </w:rPr>
  </w:style>
  <w:style w:type="character" w:customStyle="1" w:styleId="METFigureCar0">
    <w:name w:val="MET Figure Car"/>
    <w:link w:val="METFigure"/>
    <w:rsid w:val="006A42E4"/>
    <w:rPr>
      <w:rFonts w:asciiTheme="minorHAnsi" w:eastAsia="Times New Roman" w:hAnsiTheme="minorHAnsi" w:cs="Calibri"/>
      <w:i/>
      <w:iCs/>
      <w:color w:val="808080"/>
      <w:kern w:val="28"/>
      <w:sz w:val="18"/>
      <w:szCs w:val="24"/>
    </w:rPr>
  </w:style>
  <w:style w:type="paragraph" w:customStyle="1" w:styleId="Liste3">
    <w:name w:val="Liste3"/>
    <w:basedOn w:val="Normal"/>
    <w:link w:val="Liste3Car"/>
    <w:qFormat/>
    <w:rsid w:val="006A42E4"/>
    <w:pPr>
      <w:numPr>
        <w:numId w:val="8"/>
      </w:numPr>
    </w:pPr>
  </w:style>
  <w:style w:type="character" w:customStyle="1" w:styleId="Liste3Car">
    <w:name w:val="Liste3 Car"/>
    <w:link w:val="Liste3"/>
    <w:rsid w:val="006A42E4"/>
    <w:rPr>
      <w:rFonts w:asciiTheme="minorHAnsi" w:eastAsia="Times New Roman" w:hAnsiTheme="minorHAnsi"/>
      <w:szCs w:val="24"/>
    </w:rPr>
  </w:style>
  <w:style w:type="character" w:customStyle="1" w:styleId="Style9ptItaliqueGris-50">
    <w:name w:val="Style 9 pt Italique Gris - 50 %"/>
    <w:rsid w:val="006A42E4"/>
    <w:rPr>
      <w:i/>
      <w:iCs/>
      <w:color w:val="808080"/>
      <w:sz w:val="20"/>
    </w:rPr>
  </w:style>
  <w:style w:type="paragraph" w:customStyle="1" w:styleId="NdCTexte">
    <w:name w:val="NdC Texte"/>
    <w:basedOn w:val="Normal"/>
    <w:link w:val="NdCTexteCar"/>
    <w:rsid w:val="006A42E4"/>
    <w:pPr>
      <w:tabs>
        <w:tab w:val="left" w:pos="284"/>
      </w:tabs>
      <w:ind w:firstLine="567"/>
    </w:pPr>
    <w:rPr>
      <w:szCs w:val="20"/>
    </w:rPr>
  </w:style>
  <w:style w:type="paragraph" w:customStyle="1" w:styleId="NTTexte">
    <w:name w:val="NT Texte"/>
    <w:basedOn w:val="Normal"/>
    <w:rsid w:val="006A42E4"/>
    <w:pPr>
      <w:tabs>
        <w:tab w:val="left" w:pos="284"/>
      </w:tabs>
      <w:ind w:firstLine="567"/>
    </w:pPr>
    <w:rPr>
      <w:szCs w:val="20"/>
    </w:rPr>
  </w:style>
  <w:style w:type="character" w:customStyle="1" w:styleId="NdCTexteCar">
    <w:name w:val="NdC Texte Car"/>
    <w:link w:val="NdCTexte"/>
    <w:rsid w:val="006A42E4"/>
    <w:rPr>
      <w:rFonts w:asciiTheme="minorHAnsi" w:eastAsia="Times New Roman" w:hAnsiTheme="minorHAnsi"/>
    </w:rPr>
  </w:style>
  <w:style w:type="paragraph" w:customStyle="1" w:styleId="Lgendefigure">
    <w:name w:val="Légende figure"/>
    <w:basedOn w:val="Normal"/>
    <w:link w:val="LgendefigureCar"/>
    <w:rsid w:val="006A42E4"/>
    <w:pPr>
      <w:jc w:val="center"/>
    </w:pPr>
    <w:rPr>
      <w:rFonts w:cs="Calibri"/>
      <w:i/>
      <w:iCs/>
      <w:color w:val="808080"/>
      <w:kern w:val="28"/>
      <w:sz w:val="18"/>
      <w:szCs w:val="20"/>
    </w:rPr>
  </w:style>
  <w:style w:type="character" w:customStyle="1" w:styleId="LgendefigureCar">
    <w:name w:val="Légende figure Car"/>
    <w:link w:val="Lgendefigure"/>
    <w:rsid w:val="006A42E4"/>
    <w:rPr>
      <w:rFonts w:asciiTheme="minorHAnsi" w:eastAsia="Times New Roman" w:hAnsiTheme="minorHAnsi" w:cs="Calibri"/>
      <w:i/>
      <w:iCs/>
      <w:color w:val="808080"/>
      <w:kern w:val="28"/>
      <w:sz w:val="18"/>
    </w:rPr>
  </w:style>
  <w:style w:type="paragraph" w:customStyle="1" w:styleId="EDPTexte">
    <w:name w:val="EDP Texte"/>
    <w:basedOn w:val="Normal"/>
    <w:link w:val="EDPTexteCar"/>
    <w:rsid w:val="006A42E4"/>
    <w:pPr>
      <w:ind w:left="426"/>
      <w:contextualSpacing/>
    </w:pPr>
    <w:rPr>
      <w:szCs w:val="20"/>
    </w:rPr>
  </w:style>
  <w:style w:type="character" w:customStyle="1" w:styleId="EDPTexteCar">
    <w:name w:val="EDP Texte Car"/>
    <w:link w:val="EDPTexte"/>
    <w:rsid w:val="006A42E4"/>
    <w:rPr>
      <w:rFonts w:asciiTheme="minorHAnsi" w:eastAsia="Times New Roman" w:hAnsiTheme="minorHAnsi"/>
    </w:rPr>
  </w:style>
  <w:style w:type="paragraph" w:customStyle="1" w:styleId="N2">
    <w:name w:val="N2"/>
    <w:basedOn w:val="Normal"/>
    <w:qFormat/>
    <w:rsid w:val="006A42E4"/>
    <w:rPr>
      <w:rFonts w:ascii="Arial Narrow" w:hAnsi="Arial Narrow"/>
      <w:sz w:val="12"/>
      <w:szCs w:val="8"/>
    </w:rPr>
  </w:style>
  <w:style w:type="paragraph" w:customStyle="1" w:styleId="Picto">
    <w:name w:val="Picto"/>
    <w:basedOn w:val="Normal"/>
    <w:rsid w:val="006A42E4"/>
    <w:pPr>
      <w:spacing w:before="120"/>
      <w:ind w:right="-57"/>
      <w:jc w:val="right"/>
    </w:pPr>
    <w:rPr>
      <w:rFonts w:ascii="Calibri" w:hAnsi="Calibri"/>
      <w:noProof/>
      <w:szCs w:val="20"/>
    </w:rPr>
  </w:style>
  <w:style w:type="paragraph" w:customStyle="1" w:styleId="Modulesuite">
    <w:name w:val="Module suite"/>
    <w:basedOn w:val="Stylepretitres"/>
    <w:next w:val="N2"/>
    <w:rsid w:val="006A42E4"/>
    <w:pPr>
      <w:pageBreakBefore/>
      <w:tabs>
        <w:tab w:val="left" w:pos="851"/>
      </w:tabs>
      <w:spacing w:after="360"/>
      <w:ind w:right="6"/>
      <w:jc w:val="right"/>
    </w:pPr>
    <w:rPr>
      <w:bCs/>
      <w:noProof/>
      <w:color w:val="66757E"/>
      <w:sz w:val="18"/>
      <w:szCs w:val="20"/>
      <w:lang w:val="fr-FR"/>
    </w:rPr>
  </w:style>
  <w:style w:type="paragraph" w:customStyle="1" w:styleId="Fragmentsuite">
    <w:name w:val="Fragment suite"/>
    <w:basedOn w:val="Normal"/>
    <w:next w:val="Normal"/>
    <w:rsid w:val="006A42E4"/>
    <w:pPr>
      <w:suppressAutoHyphens/>
      <w:ind w:left="-74" w:right="6"/>
      <w:jc w:val="right"/>
    </w:pPr>
    <w:rPr>
      <w:rFonts w:ascii="Arial Narrow" w:hAnsi="Arial Narrow" w:cs="Arial"/>
      <w:bCs/>
      <w:iCs/>
      <w:noProof/>
      <w:color w:val="66757E"/>
      <w:sz w:val="18"/>
    </w:rPr>
  </w:style>
  <w:style w:type="character" w:customStyle="1" w:styleId="PTL">
    <w:name w:val="PTL"/>
    <w:basedOn w:val="Policepardfaut"/>
    <w:rsid w:val="006A42E4"/>
    <w:rPr>
      <w:rFonts w:ascii="Times New Roman" w:hAnsi="Times New Roman"/>
      <w:b/>
      <w:color w:val="0000FF"/>
    </w:rPr>
  </w:style>
  <w:style w:type="paragraph" w:customStyle="1" w:styleId="Sous-fragmentsuite">
    <w:name w:val="Sous-fragment suite"/>
    <w:basedOn w:val="Normal"/>
    <w:rsid w:val="006A42E4"/>
    <w:pPr>
      <w:suppressAutoHyphens/>
      <w:spacing w:before="120"/>
      <w:ind w:right="57"/>
      <w:jc w:val="right"/>
    </w:pPr>
    <w:rPr>
      <w:rFonts w:ascii="Arial Narrow" w:hAnsi="Arial Narrow" w:cs="Arial"/>
      <w:i/>
      <w:color w:val="808080"/>
    </w:rPr>
  </w:style>
  <w:style w:type="paragraph" w:customStyle="1" w:styleId="CBI">
    <w:name w:val="CBI"/>
    <w:basedOn w:val="Normal"/>
    <w:rsid w:val="006A42E4"/>
    <w:pPr>
      <w:jc w:val="center"/>
    </w:pPr>
    <w:rPr>
      <w:rFonts w:ascii="Frutiger Light" w:hAnsi="Frutiger Light"/>
      <w:sz w:val="16"/>
      <w:szCs w:val="20"/>
    </w:rPr>
  </w:style>
  <w:style w:type="paragraph" w:customStyle="1" w:styleId="CBID">
    <w:name w:val="CBI_D"/>
    <w:basedOn w:val="CBI"/>
    <w:rsid w:val="006A42E4"/>
    <w:pPr>
      <w:jc w:val="right"/>
    </w:pPr>
  </w:style>
  <w:style w:type="paragraph" w:customStyle="1" w:styleId="CBIG">
    <w:name w:val="CBI_G"/>
    <w:basedOn w:val="CBI"/>
    <w:rsid w:val="006A42E4"/>
    <w:pPr>
      <w:jc w:val="left"/>
    </w:pPr>
  </w:style>
  <w:style w:type="paragraph" w:customStyle="1" w:styleId="Fragment2">
    <w:name w:val="Fragment2"/>
    <w:basedOn w:val="Titre3"/>
    <w:rsid w:val="006A42E4"/>
    <w:pPr>
      <w:numPr>
        <w:ilvl w:val="0"/>
        <w:numId w:val="0"/>
      </w:numPr>
      <w:spacing w:before="100"/>
      <w:outlineLvl w:val="9"/>
    </w:pPr>
    <w:rPr>
      <w:rFonts w:ascii="Futura LT Medium" w:hAnsi="Futura LT Medium"/>
    </w:rPr>
  </w:style>
  <w:style w:type="paragraph" w:customStyle="1" w:styleId="N3">
    <w:name w:val="N3"/>
    <w:basedOn w:val="N2"/>
    <w:rsid w:val="006A42E4"/>
    <w:rPr>
      <w:sz w:val="6"/>
      <w:szCs w:val="6"/>
    </w:rPr>
  </w:style>
  <w:style w:type="paragraph" w:customStyle="1" w:styleId="Textepieddepage">
    <w:name w:val="Texte pied de page"/>
    <w:basedOn w:val="Normal"/>
    <w:rsid w:val="006A42E4"/>
    <w:rPr>
      <w:rFonts w:ascii="Arial Narrow" w:hAnsi="Arial Narrow" w:cs="Arial"/>
      <w:color w:val="999999"/>
      <w:szCs w:val="20"/>
    </w:rPr>
  </w:style>
  <w:style w:type="paragraph" w:customStyle="1" w:styleId="PLBI">
    <w:name w:val="PLBI"/>
    <w:basedOn w:val="Modulesuite"/>
    <w:qFormat/>
    <w:rsid w:val="006A42E4"/>
    <w:pPr>
      <w:spacing w:before="2880"/>
      <w:ind w:right="-170"/>
      <w:jc w:val="center"/>
    </w:pPr>
    <w:rPr>
      <w:color w:val="595959"/>
      <w:sz w:val="28"/>
      <w:szCs w:val="28"/>
      <w:lang w:val="en-GB"/>
    </w:rPr>
  </w:style>
  <w:style w:type="paragraph" w:customStyle="1" w:styleId="Cb">
    <w:name w:val="Cb"/>
    <w:basedOn w:val="Textetableau"/>
    <w:rsid w:val="006A42E4"/>
    <w:pPr>
      <w:widowControl w:val="0"/>
      <w:suppressAutoHyphens/>
      <w:spacing w:before="60" w:after="60"/>
    </w:pPr>
    <w:rPr>
      <w:rFonts w:ascii="Arial Narrow" w:hAnsi="Arial Narrow" w:cs="Arial"/>
      <w:color w:val="80808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1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4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tilisateur\Desktop\Universit&#233;\Universit&#233;%202015\univ%202015%20docs%20nouveaux\Master%202%202015%202016\TD%203%20pr&#233;paration%20m&#233;m&#233;oire\mod&#232;le%202016\modele%20de%20docs%20pour%20GL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61F4A3-8815-4F23-8D4E-666FFCDC8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 de docs pour GL.dotx</Template>
  <TotalTime>94</TotalTime>
  <Pages>11</Pages>
  <Words>241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DU DOCUMENT</vt:lpstr>
    </vt:vector>
  </TitlesOfParts>
  <Company>FAYAT</Company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DOCUMENT</dc:title>
  <dc:creator>Lydie RÉNÉ</dc:creator>
  <cp:lastModifiedBy>RANDRIAMBOLOLONA Patty</cp:lastModifiedBy>
  <cp:revision>8</cp:revision>
  <cp:lastPrinted>2016-11-22T21:09:00Z</cp:lastPrinted>
  <dcterms:created xsi:type="dcterms:W3CDTF">2016-11-23T16:34:00Z</dcterms:created>
  <dcterms:modified xsi:type="dcterms:W3CDTF">2016-12-28T17:16:00Z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 document">
    <vt:lpwstr>Préciser le type de document</vt:lpwstr>
  </property>
  <property fmtid="{D5CDD505-2E9C-101B-9397-08002B2CF9AE}" pid="3" name="Référence">
    <vt:lpwstr>RéfDoc</vt:lpwstr>
  </property>
  <property fmtid="{D5CDD505-2E9C-101B-9397-08002B2CF9AE}" pid="4" name="Date document">
    <vt:lpwstr>jj/mmm/201x</vt:lpwstr>
  </property>
  <property fmtid="{D5CDD505-2E9C-101B-9397-08002B2CF9AE}" pid="5" name="Version">
    <vt:lpwstr>Vx</vt:lpwstr>
  </property>
  <property fmtid="{D5CDD505-2E9C-101B-9397-08002B2CF9AE}" pid="6" name="Client">
    <vt:lpwstr>Préciser client</vt:lpwstr>
  </property>
  <property fmtid="{D5CDD505-2E9C-101B-9397-08002B2CF9AE}" pid="7" name="Affaire">
    <vt:lpwstr>N° de l'affaire</vt:lpwstr>
  </property>
  <property fmtid="{D5CDD505-2E9C-101B-9397-08002B2CF9AE}" pid="8" name="Lieu">
    <vt:lpwstr>Lieu du projet</vt:lpwstr>
  </property>
  <property fmtid="{D5CDD505-2E9C-101B-9397-08002B2CF9AE}" pid="9" name="Nom du projet">
    <vt:lpwstr>Nom du projet</vt:lpwstr>
  </property>
  <property fmtid="{D5CDD505-2E9C-101B-9397-08002B2CF9AE}" pid="10" name="Projet">
    <vt:lpwstr>Nom du projet</vt:lpwstr>
  </property>
  <property fmtid="{D5CDD505-2E9C-101B-9397-08002B2CF9AE}" pid="11" name="N° affaire">
    <vt:lpwstr>Numéro de l'affaire</vt:lpwstr>
  </property>
</Properties>
</file>